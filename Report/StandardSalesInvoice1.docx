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141"/>
        <w:gridCol w:w="286"/>
        <w:gridCol w:w="2292"/>
        <w:gridCol w:w="2384"/>
      </w:tblGrid>
      <w:tr w:rsidRPr="00204F31" w:rsidR="002860B7" w:rsidTr="000556B7" w14:paraId="3FF92400" w14:textId="77777777">
        <w:trPr>
          <w:cantSplit/>
          <w:trHeight w:val="290"/>
        </w:trPr>
        <w:tc>
          <w:tcPr>
            <w:tcW w:w="2709" w:type="pct"/>
            <w:gridSpan w:val="3"/>
          </w:tcPr>
          <w:p w:rsidR="002860B7" w:rsidP="00D54DEE" w:rsidRDefault="002860B7" w14:paraId="69ACA493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1123" w:type="pct"/>
          </w:tcPr>
          <w:p w:rsidR="002860B7" w:rsidP="00C876B2" w:rsidRDefault="002860B7" w14:paraId="1F328355" w14:textId="77777777">
            <w:pPr>
              <w:pStyle w:val="NoSpacing"/>
              <w:jc w:val="right"/>
              <w:rPr>
                <w:lang w:val="da-DK"/>
              </w:rPr>
            </w:pPr>
          </w:p>
        </w:tc>
        <w:tc>
          <w:tcPr>
            <w:tcW w:w="1168" w:type="pct"/>
          </w:tcPr>
          <w:p w:rsidR="002860B7" w:rsidP="00D54DEE" w:rsidRDefault="002860B7" w14:paraId="6FE504E1" w14:textId="77777777">
            <w:pPr>
              <w:pStyle w:val="NoSpacing"/>
              <w:jc w:val="right"/>
            </w:pPr>
          </w:p>
        </w:tc>
      </w:tr>
      <w:tr w:rsidRPr="00204F31" w:rsidR="00510635" w:rsidTr="000556B7" w14:paraId="32A0A715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1/60056"/>
            <w:id w:val="-346637227"/>
            <w:placeholder>
              <w:docPart w:val="5B147FA5CF72419594C905F3D763088F"/>
            </w:placeholder>
            <w:dataBinding w:prefixMappings="xmlns:ns0='urn:microsoft-dynamics-nav/reports/Standard_Sales_Invoice1/60056/'" w:xpath="/ns0:NavWordReportXmlPart[1]/ns0:Header[1]/ns0:CustomerAddress1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77045BD5" w14:textId="77777777">
                <w:pPr>
                  <w:pStyle w:val="NoSpacing"/>
                </w:pPr>
                <w:r w:rsidRPr="00421607">
                  <w:rPr>
                    <w:b/>
                    <w:bCs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b/>
              <w:bCs/>
              <w:lang w:val="da-DK"/>
            </w:rPr>
            <w:alias w:val="#Nav: /Header/YourReference_Lbl"/>
            <w:tag w:val="#Nav: Standard_Sales_Invoice1/60056"/>
            <w:id w:val="-1130623254"/>
            <w:placeholder>
              <w:docPart w:val="2EBDA3440BC646BD87929BE65C42ABDA"/>
            </w:placeholder>
            <w:dataBinding w:prefixMappings="xmlns:ns0='urn:microsoft-dynamics-nav/reports/Standard_Sales_Invoice1/60056/'" w:xpath="/ns0:NavWordReportXmlPart[1]/ns0:Header[1]/ns0:YourReference_Lbl[1]" w:storeItemID="{2CF1EC15-DEC7-47D6-A1C2-58070D61B9FB}"/>
            <w:text/>
          </w:sdtPr>
          <w:sdtEndPr/>
          <w:sdtContent>
            <w:tc>
              <w:tcPr>
                <w:tcW w:w="1123" w:type="pct"/>
              </w:tcPr>
              <w:p w:rsidRPr="000556B7" w:rsidR="00510635" w:rsidP="00C876B2" w:rsidRDefault="00510635" w14:paraId="4AFC546E" w14:textId="0E51D361">
                <w:pPr>
                  <w:pStyle w:val="NoSpacing"/>
                  <w:jc w:val="right"/>
                  <w:rPr>
                    <w:b/>
                    <w:bCs/>
                  </w:rPr>
                </w:pPr>
                <w:r w:rsidRPr="000556B7">
                  <w:rPr>
                    <w:b/>
                    <w:bCs/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YourReference"/>
            <w:tag w:val="#Nav: Standard_Sales_Invoice1/60056"/>
            <w:id w:val="1620342425"/>
            <w:placeholder>
              <w:docPart w:val="622AB2C4296042ACBA8DB958E3F09739"/>
            </w:placeholder>
            <w:dataBinding w:prefixMappings="xmlns:ns0='urn:microsoft-dynamics-nav/reports/Standard_Sales_Invoice1/60056/'" w:xpath="/ns0:NavWordReportXmlPart[1]/ns0:Header[1]/ns0:YourReference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D54DEE" w:rsidRDefault="00510635" w14:paraId="7D43F1D0" w14:textId="3EB2B279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</w:tr>
      <w:tr w:rsidRPr="00204F31" w:rsidR="00510635" w:rsidTr="000556B7" w14:paraId="41227177" w14:textId="77777777">
        <w:trPr>
          <w:cantSplit/>
          <w:trHeight w:val="290"/>
        </w:trPr>
        <w:sdt>
          <w:sdtPr>
            <w:alias w:val="#Nav: /Header/CustomerAddress2"/>
            <w:tag w:val="#Nav: Standard_Sales_Invoice1/60056"/>
            <w:id w:val="2121793087"/>
            <w:placeholder>
              <w:docPart w:val="1DA3BDDA71214ED1B1341A578BC65C50"/>
            </w:placeholder>
            <w:dataBinding w:prefixMappings="xmlns:ns0='urn:microsoft-dynamics-nav/reports/Standard_Sales_Invoice1/60056/'" w:xpath="/ns0:NavWordReportXmlPart[1]/ns0:Header[1]/ns0:CustomerAddress2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5836A77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1123" w:type="pct"/>
          </w:tcPr>
          <w:p w:rsidRPr="000556B7" w:rsidR="00510635" w:rsidP="00C876B2" w:rsidRDefault="00510635" w14:paraId="70117ACE" w14:textId="52283030">
            <w:pPr>
              <w:pStyle w:val="NoSpacing"/>
              <w:jc w:val="right"/>
              <w:rPr>
                <w:b/>
                <w:bCs/>
              </w:rPr>
            </w:pPr>
            <w:r w:rsidRPr="000556B7">
              <w:rPr>
                <w:b/>
                <w:bCs/>
              </w:rPr>
              <w:t>Relationship Manager</w:t>
            </w:r>
          </w:p>
        </w:tc>
        <w:sdt>
          <w:sdtPr>
            <w:alias w:val="#Nav: /Header/SalesPersonName"/>
            <w:tag w:val="#Nav: Standard_Sales_Invoice1/60056"/>
            <w:id w:val="-2093382796"/>
            <w:placeholder>
              <w:docPart w:val="A5E7582576F0489FBD8CD36800067B59"/>
            </w:placeholder>
            <w:dataBinding w:prefixMappings="xmlns:ns0='urn:microsoft-dynamics-nav/reports/Standard_Sales_Invoice1/60056/'" w:xpath="/ns0:NavWordReportXmlPart[1]/ns0:Header[1]/ns0:SalesPersonName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D54DEE" w:rsidRDefault="00510635" w14:paraId="43C39470" w14:textId="7DBB8565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</w:tr>
      <w:tr w:rsidRPr="00204F31" w:rsidR="00510635" w:rsidTr="000556B7" w14:paraId="32BD71D8" w14:textId="77777777">
        <w:trPr>
          <w:cantSplit/>
          <w:trHeight w:val="290"/>
        </w:trPr>
        <w:sdt>
          <w:sdtPr>
            <w:alias w:val="#Nav: /Header/CustomerAddress3"/>
            <w:tag w:val="#Nav: Standard_Sales_Invoice1/60056"/>
            <w:id w:val="536395156"/>
            <w:placeholder>
              <w:docPart w:val="FA32D21B3E14472F9A2E8CD6B9860926"/>
            </w:placeholder>
            <w:dataBinding w:prefixMappings="xmlns:ns0='urn:microsoft-dynamics-nav/reports/Standard_Sales_Invoice1/60056/'" w:xpath="/ns0:NavWordReportXmlPart[1]/ns0:Header[1]/ns0:CustomerAddress3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6167C7D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1123" w:type="pct"/>
          </w:tcPr>
          <w:p w:rsidRPr="000556B7" w:rsidR="00510635" w:rsidP="00C876B2" w:rsidRDefault="00510635" w14:paraId="7B12F9AC" w14:textId="6F1A13A5">
            <w:pPr>
              <w:pStyle w:val="NoSpacing"/>
              <w:tabs>
                <w:tab w:val="left" w:pos="3600"/>
              </w:tabs>
              <w:jc w:val="right"/>
              <w:rPr>
                <w:b/>
                <w:bCs/>
              </w:rPr>
            </w:pPr>
            <w:r w:rsidRPr="000556B7">
              <w:rPr>
                <w:b/>
                <w:bCs/>
              </w:rPr>
              <w:t>Matter</w:t>
            </w:r>
          </w:p>
        </w:tc>
        <w:sdt>
          <w:sdtPr>
            <w:rPr>
              <w:lang w:val="da-DK"/>
            </w:rPr>
            <w:alias w:val="#Nav: /Header/Line/JobNo"/>
            <w:tag w:val="#Nav: Standard_Sales_Invoice1/60056"/>
            <w:id w:val="252478305"/>
            <w:placeholder>
              <w:docPart w:val="DDB944E687F14832AB1EBE2205601A1D"/>
            </w:placeholder>
            <w:dataBinding w:prefixMappings="xmlns:ns0='urn:microsoft-dynamics-nav/reports/Standard_Sales_Invoice1/60056/'" w:xpath="/ns0:NavWordReportXmlPart[1]/ns0:Header[1]/ns0:Line[1]/ns0:JobNo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BF63B1" w:rsidRDefault="00510635" w14:paraId="656A1BE8" w14:textId="0989EB8B">
                <w:pPr>
                  <w:pStyle w:val="NoSpacing"/>
                  <w:tabs>
                    <w:tab w:val="left" w:pos="3600"/>
                  </w:tabs>
                  <w:jc w:val="right"/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</w:tr>
      <w:tr w:rsidRPr="00204F31" w:rsidR="00510635" w:rsidTr="000556B7" w14:paraId="057551FC" w14:textId="77777777">
        <w:trPr>
          <w:cantSplit/>
          <w:trHeight w:val="290"/>
        </w:trPr>
        <w:sdt>
          <w:sdtPr>
            <w:alias w:val="#Nav: /Header/CustomerAddress4"/>
            <w:tag w:val="#Nav: Standard_Sales_Invoice1/60056"/>
            <w:id w:val="1229109116"/>
            <w:placeholder>
              <w:docPart w:val="A76BA1BA70FF4E1696BAE137967C2CEA"/>
            </w:placeholder>
            <w:dataBinding w:prefixMappings="xmlns:ns0='urn:microsoft-dynamics-nav/reports/Standard_Sales_Invoice1/60056/'" w:xpath="/ns0:NavWordReportXmlPart[1]/ns0:Header[1]/ns0:CustomerAddress4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28C52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b/>
              <w:bCs/>
            </w:rPr>
            <w:alias w:val="#Nav: /Header/PaymentTermsDescription_Lbl"/>
            <w:tag w:val="#Nav: Standard_Sales_Invoice1/60056"/>
            <w:id w:val="-1382707654"/>
            <w:placeholder>
              <w:docPart w:val="304B5E464EAE4F0E9896E850CB4C2F6C"/>
            </w:placeholder>
            <w:dataBinding w:prefixMappings="xmlns:ns0='urn:microsoft-dynamics-nav/reports/Standard_Sales_Invoice1/60056/'" w:xpath="/ns0:NavWordReportXmlPart[1]/ns0:Header[1]/ns0:PaymentTermsDescription_Lbl[1]" w:storeItemID="{2CF1EC15-DEC7-47D6-A1C2-58070D61B9FB}"/>
            <w:text/>
          </w:sdtPr>
          <w:sdtEndPr/>
          <w:sdtContent>
            <w:tc>
              <w:tcPr>
                <w:tcW w:w="1123" w:type="pct"/>
              </w:tcPr>
              <w:p w:rsidRPr="000556B7" w:rsidR="00510635" w:rsidP="00C876B2" w:rsidRDefault="00510635" w14:paraId="55423F2A" w14:textId="463AF1FA">
                <w:pPr>
                  <w:pStyle w:val="NoSpacing"/>
                  <w:jc w:val="right"/>
                  <w:rPr>
                    <w:b/>
                    <w:bCs/>
                  </w:rPr>
                </w:pPr>
                <w:proofErr w:type="spellStart"/>
                <w:r w:rsidRPr="000556B7">
                  <w:rPr>
                    <w:b/>
                    <w:bCs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Invoice1/60056"/>
            <w:id w:val="-334148115"/>
            <w:placeholder>
              <w:docPart w:val="3C0B1BE85044410C95FAAE21DAA9D4C1"/>
            </w:placeholder>
            <w:dataBinding w:prefixMappings="xmlns:ns0='urn:microsoft-dynamics-nav/reports/Standard_Sales_Invoice1/60056/'" w:xpath="/ns0:NavWordReportXmlPart[1]/ns0:Header[1]/ns0:PaymentTermsDescription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D54DEE" w:rsidRDefault="00510635" w14:paraId="2E942C54" w14:textId="2C57A1DF">
                <w:pPr>
                  <w:pStyle w:val="NoSpacing"/>
                  <w:jc w:val="right"/>
                </w:pPr>
                <w:proofErr w:type="spellStart"/>
                <w:r>
                  <w:t>PaymentTermsDescription</w:t>
                </w:r>
                <w:proofErr w:type="spellEnd"/>
              </w:p>
            </w:tc>
          </w:sdtContent>
        </w:sdt>
      </w:tr>
      <w:tr w:rsidRPr="00204F31" w:rsidR="00510635" w:rsidTr="000556B7" w14:paraId="38322A01" w14:textId="77777777">
        <w:trPr>
          <w:cantSplit/>
          <w:trHeight w:val="290"/>
        </w:trPr>
        <w:sdt>
          <w:sdtPr>
            <w:alias w:val="#Nav: /Header/CustomerAddress5"/>
            <w:tag w:val="#Nav: Standard_Sales_Invoice1/60056"/>
            <w:id w:val="1814057176"/>
            <w:placeholder>
              <w:docPart w:val="3E52D6C3E869448592B9B7C28D02CB5C"/>
            </w:placeholder>
            <w:dataBinding w:prefixMappings="xmlns:ns0='urn:microsoft-dynamics-nav/reports/Standard_Sales_Invoice1/60056/'" w:xpath="/ns0:NavWordReportXmlPart[1]/ns0:Header[1]/ns0:CustomerAddress5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00D6DE4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1123" w:type="pct"/>
          </w:tcPr>
          <w:p w:rsidRPr="000556B7" w:rsidR="00510635" w:rsidP="00C876B2" w:rsidRDefault="00510635" w14:paraId="5342E407" w14:textId="07F621E3">
            <w:pPr>
              <w:pStyle w:val="NoSpacing"/>
              <w:jc w:val="right"/>
              <w:rPr>
                <w:b/>
                <w:bCs/>
              </w:rPr>
            </w:pPr>
            <w:r w:rsidRPr="000556B7">
              <w:rPr>
                <w:b/>
                <w:bCs/>
              </w:rPr>
              <w:t>Document Date</w:t>
            </w:r>
          </w:p>
        </w:tc>
        <w:sdt>
          <w:sdtPr>
            <w:alias w:val="#Nav: /Header/DocumentDate"/>
            <w:tag w:val="#Nav: Standard_Sales_Invoice1/60056"/>
            <w:id w:val="1355537329"/>
            <w:placeholder>
              <w:docPart w:val="CED829A21CBF46A1A6202E8AD12A8279"/>
            </w:placeholder>
            <w:dataBinding w:prefixMappings="xmlns:ns0='urn:microsoft-dynamics-nav/reports/Standard_Sales_Invoice1/60056/'" w:xpath="/ns0:NavWordReportXmlPart[1]/ns0:Header[1]/ns0:DocumentDate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D54DEE" w:rsidRDefault="00510635" w14:paraId="4E1935CF" w14:textId="71817875">
                <w:pPr>
                  <w:pStyle w:val="NoSpacing"/>
                  <w:jc w:val="right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</w:tr>
      <w:tr w:rsidRPr="00204F31" w:rsidR="00510635" w:rsidTr="000556B7" w14:paraId="1728A01D" w14:textId="77777777">
        <w:trPr>
          <w:cantSplit/>
          <w:trHeight w:val="274"/>
        </w:trPr>
        <w:sdt>
          <w:sdtPr>
            <w:alias w:val="#Nav: /Header/CustomerAddress6"/>
            <w:tag w:val="#Nav: Standard_Sales_Invoice1/60056"/>
            <w:id w:val="-2064325541"/>
            <w:placeholder>
              <w:docPart w:val="68DFB4EADDDA49CCB3094092C6BB7B1E"/>
            </w:placeholder>
            <w:dataBinding w:prefixMappings="xmlns:ns0='urn:microsoft-dynamics-nav/reports/Standard_Sales_Invoice1/60056/'" w:xpath="/ns0:NavWordReportXmlPart[1]/ns0:Header[1]/ns0:CustomerAddress6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510635" w:rsidP="00D54DEE" w:rsidRDefault="00510635" w14:paraId="77824B9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Invoice1/60056"/>
            <w:id w:val="-1251649982"/>
            <w:placeholder>
              <w:docPart w:val="6303ABD8FBF14B3DAF0E9D2D63935B0F"/>
            </w:placeholder>
            <w:dataBinding w:prefixMappings="xmlns:ns0='urn:microsoft-dynamics-nav/reports/Standard_Sales_Invoice1/60056/'" w:xpath="/ns0:NavWordReportXmlPart[1]/ns0:Header[1]/ns0:DueDate_Lbl[1]" w:storeItemID="{2CF1EC15-DEC7-47D6-A1C2-58070D61B9FB}"/>
            <w:text/>
          </w:sdtPr>
          <w:sdtEndPr/>
          <w:sdtContent>
            <w:tc>
              <w:tcPr>
                <w:tcW w:w="1123" w:type="pct"/>
              </w:tcPr>
              <w:p w:rsidRPr="000556B7" w:rsidR="00510635" w:rsidP="00C876B2" w:rsidRDefault="00510635" w14:paraId="03289EB8" w14:textId="400BCCCC">
                <w:pPr>
                  <w:pStyle w:val="NoSpacing"/>
                  <w:jc w:val="right"/>
                  <w:rPr>
                    <w:b/>
                    <w:bCs/>
                  </w:rPr>
                </w:pPr>
                <w:proofErr w:type="spellStart"/>
                <w:r w:rsidRPr="000556B7"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ueDate"/>
            <w:tag w:val="#Nav: Standard_Sales_Invoice1/60056"/>
            <w:id w:val="-598878484"/>
            <w:placeholder>
              <w:docPart w:val="B189F589F5874A2E93C119143983B55B"/>
            </w:placeholder>
            <w:dataBinding w:prefixMappings="xmlns:ns0='urn:microsoft-dynamics-nav/reports/Standard_Sales_Invoice1/60056/'" w:xpath="/ns0:NavWordReportXmlPart[1]/ns0:Header[1]/ns0:DueDate[1]" w:storeItemID="{2CF1EC15-DEC7-47D6-A1C2-58070D61B9FB}"/>
            <w:text/>
          </w:sdtPr>
          <w:sdtEndPr/>
          <w:sdtContent>
            <w:tc>
              <w:tcPr>
                <w:tcW w:w="1168" w:type="pct"/>
                <w:tcBorders>
                  <w:left w:val="nil"/>
                </w:tcBorders>
              </w:tcPr>
              <w:p w:rsidRPr="00204F31" w:rsidR="00510635" w:rsidP="00D54DEE" w:rsidRDefault="00510635" w14:paraId="5C99E665" w14:textId="49A89157">
                <w:pPr>
                  <w:pStyle w:val="NoSpacing"/>
                  <w:jc w:val="right"/>
                </w:pPr>
                <w:proofErr w:type="spellStart"/>
                <w:r>
                  <w:t>DueDate</w:t>
                </w:r>
                <w:proofErr w:type="spellEnd"/>
              </w:p>
            </w:tc>
          </w:sdtContent>
        </w:sdt>
      </w:tr>
      <w:tr w:rsidRPr="00204F31" w:rsidR="00C876B2" w:rsidTr="000556B7" w14:paraId="3A246AA7" w14:textId="77777777">
        <w:trPr>
          <w:cantSplit/>
          <w:trHeight w:val="274"/>
        </w:trPr>
        <w:sdt>
          <w:sdtPr>
            <w:alias w:val="#Nav: /Header/CustomerAddress7"/>
            <w:tag w:val="#Nav: Standard_Sales_Invoice1/60056"/>
            <w:id w:val="-762605892"/>
            <w:placeholder>
              <w:docPart w:val="D2CD0F34EB1A46988F0F2D2799E37CC0"/>
            </w:placeholder>
            <w:dataBinding w:prefixMappings="xmlns:ns0='urn:microsoft-dynamics-nav/reports/Standard_Sales_Invoice1/60056/'" w:xpath="/ns0:NavWordReportXmlPart[1]/ns0:Header[1]/ns0:CustomerAddress7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C876B2" w:rsidP="00C876B2" w:rsidRDefault="00C876B2" w14:paraId="0C932FD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1123" w:type="pct"/>
          </w:tcPr>
          <w:p w:rsidRPr="000556B7" w:rsidR="00C876B2" w:rsidP="00C876B2" w:rsidRDefault="00C876B2" w14:paraId="398F137A" w14:textId="23B02A41">
            <w:pPr>
              <w:pStyle w:val="NoSpacing"/>
              <w:jc w:val="right"/>
              <w:rPr>
                <w:b/>
                <w:bCs/>
              </w:rPr>
            </w:pPr>
            <w:r w:rsidRPr="000556B7">
              <w:rPr>
                <w:b/>
                <w:bCs/>
              </w:rPr>
              <w:t>GST Registration No.</w:t>
            </w:r>
          </w:p>
        </w:tc>
        <w:tc>
          <w:tcPr>
            <w:tcW w:w="1168" w:type="pct"/>
            <w:tcBorders>
              <w:left w:val="nil"/>
            </w:tcBorders>
          </w:tcPr>
          <w:p w:rsidRPr="00204F31" w:rsidR="00C876B2" w:rsidP="00C876B2" w:rsidRDefault="000572E2" w14:paraId="059EDA2C" w14:textId="052C27F4">
            <w:pPr>
              <w:pStyle w:val="NoSpacing"/>
              <w:jc w:val="right"/>
            </w:pPr>
            <w:sdt>
              <w:sdtPr>
                <w:alias w:val="#Nav: /Header/CompanyVATRegNo"/>
                <w:tag w:val="#Nav: Standard_Sales_Invoice1/60056"/>
                <w:id w:val="-1654830052"/>
                <w:placeholder>
                  <w:docPart w:val="AA093CAC24954E41BB45E06F6FA10973"/>
                </w:placeholder>
                <w:dataBinding w:prefixMappings="xmlns:ns0='urn:microsoft-dynamics-nav/reports/Standard_Sales_Invoice1/60056/'" w:xpath="/ns0:NavWordReportXmlPart[1]/ns0:Header[1]/ns0:CompanyVATRegNo[1]" w:storeItemID="{2CF1EC15-DEC7-47D6-A1C2-58070D61B9FB}"/>
                <w:text/>
              </w:sdtPr>
              <w:sdtEndPr/>
              <w:sdtContent>
                <w:proofErr w:type="spellStart"/>
                <w:r w:rsidRPr="0040321E" w:rsidR="00C876B2">
                  <w:t>CompanyVATRegNo</w:t>
                </w:r>
                <w:proofErr w:type="spellEnd"/>
              </w:sdtContent>
            </w:sdt>
          </w:p>
        </w:tc>
      </w:tr>
      <w:tr w:rsidRPr="00204F31" w:rsidR="00C876B2" w:rsidTr="000556B7" w14:paraId="2F573C03" w14:textId="77777777">
        <w:trPr>
          <w:cantSplit/>
          <w:trHeight w:val="274"/>
        </w:trPr>
        <w:sdt>
          <w:sdtPr>
            <w:alias w:val="#Nav: /Header/CustomerAddress8"/>
            <w:tag w:val="#Nav: Standard_Sales_Invoice1/60056"/>
            <w:id w:val="571465082"/>
            <w:placeholder>
              <w:docPart w:val="04B686085B06449D8BA093AF8CF6A9C4"/>
            </w:placeholder>
            <w:dataBinding w:prefixMappings="xmlns:ns0='urn:microsoft-dynamics-nav/reports/Standard_Sales_Invoice1/60056/'" w:xpath="/ns0:NavWordReportXmlPart[1]/ns0:Header[1]/ns0:CustomerAddress8[1]" w:storeItemID="{2CF1EC15-DEC7-47D6-A1C2-58070D61B9FB}"/>
            <w:text/>
          </w:sdtPr>
          <w:sdtEndPr/>
          <w:sdtContent>
            <w:tc>
              <w:tcPr>
                <w:tcW w:w="2709" w:type="pct"/>
                <w:gridSpan w:val="3"/>
              </w:tcPr>
              <w:p w:rsidRPr="00204F31" w:rsidR="00C876B2" w:rsidP="00C876B2" w:rsidRDefault="00C876B2" w14:paraId="221C6A0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1123" w:type="pct"/>
          </w:tcPr>
          <w:p w:rsidRPr="00FC2317" w:rsidR="00C876B2" w:rsidP="009B0875" w:rsidRDefault="008C6A4F" w14:paraId="621A5BDE" w14:textId="7B530C3F">
            <w:pPr>
              <w:pStyle w:val="NoSpacing"/>
              <w:tabs>
                <w:tab w:val="left" w:pos="570"/>
              </w:tabs>
              <w:jc w:val="right"/>
            </w:pPr>
            <w:r>
              <w:tab/>
            </w:r>
            <w:sdt>
              <w:sdtPr>
                <w:id w:val="2027354809"/>
                <w:placeholder>
                  <w:docPart w:val="DefaultPlaceholder_-1854013440"/>
                </w:placeholder>
                <w15:dataBinding w:prefixMappings="xmlns:ns0='urn:microsoft-dynamics-nav/reports/Standard_Sales_Invoice1/60056/' " w:xpath="/ns0:NavWordReportXmlPart[1]/ns0:Header[1]/ns0:Currency_Lbl[1]" w:storeItemID="{2CF1EC15-DEC7-47D6-A1C2-58070D61B9FB}" w16sdtdh:storeItemChecksum="vZw7Yw=="/>
              </w:sdtPr>
              <w:sdtEndPr/>
              <w:sdtContent>
                <w:proofErr w:type="spellStart"/>
                <w:r w:rsidR="00FA7AA8">
                  <w:t>Currency_Lbl</w:t>
                </w:r>
                <w:proofErr w:type="spellEnd"/>
              </w:sdtContent>
            </w:sdt>
          </w:p>
        </w:tc>
        <w:sdt>
          <w:sdtPr>
            <w:id w:val="-843788615"/>
            <w:placeholder>
              <w:docPart w:val="DefaultPlaceholder_-1854013440"/>
            </w:placeholder>
            <w15:dataBinding w:prefixMappings="xmlns:ns0='urn:microsoft-dynamics-nav/reports/Standard_Sales_Invoice1/60056/' " w:xpath="/ns0:NavWordReportXmlPart[1]/ns0:Header[1]/ns0:Currency[1]" w:storeItemID="{2CF1EC15-DEC7-47D6-A1C2-58070D61B9FB}" w16sdtdh:storeItemChecksum="vZw7Yw=="/>
          </w:sdtPr>
          <w:sdtEndPr/>
          <w:sdtContent>
            <w:tc>
              <w:tcPr>
                <w:tcW w:w="1168" w:type="pct"/>
              </w:tcPr>
              <w:p w:rsidRPr="00204F31" w:rsidR="00C876B2" w:rsidP="00C876B2" w:rsidRDefault="00FA7AA8" w14:paraId="371B59F7" w14:textId="62981D97">
                <w:pPr>
                  <w:pStyle w:val="NoSpacing"/>
                  <w:jc w:val="right"/>
                </w:pPr>
                <w:r>
                  <w:t>Currency</w:t>
                </w:r>
              </w:p>
            </w:tc>
          </w:sdtContent>
        </w:sdt>
      </w:tr>
      <w:tr w:rsidRPr="00204F31" w:rsidR="00C876B2" w:rsidTr="0066545E" w14:paraId="1EBD1710" w14:textId="77777777">
        <w:trPr>
          <w:cantSplit/>
          <w:trHeight w:val="274"/>
        </w:trPr>
        <w:tc>
          <w:tcPr>
            <w:tcW w:w="2709" w:type="pct"/>
            <w:gridSpan w:val="3"/>
          </w:tcPr>
          <w:p w:rsidR="00C876B2" w:rsidP="00C876B2" w:rsidRDefault="00C876B2" w14:paraId="5ECA10E9" w14:textId="77777777">
            <w:pPr>
              <w:pStyle w:val="NoSpacing"/>
              <w:jc w:val="right"/>
            </w:pPr>
          </w:p>
        </w:tc>
        <w:tc>
          <w:tcPr>
            <w:tcW w:w="2291" w:type="pct"/>
            <w:gridSpan w:val="2"/>
          </w:tcPr>
          <w:p w:rsidRPr="00204F31" w:rsidR="00C876B2" w:rsidP="00C876B2" w:rsidRDefault="00C876B2" w14:paraId="08F79FE0" w14:textId="4AF69FC3">
            <w:pPr>
              <w:pStyle w:val="NoSpacing"/>
              <w:tabs>
                <w:tab w:val="left" w:pos="1530"/>
              </w:tabs>
              <w:jc w:val="right"/>
            </w:pPr>
          </w:p>
        </w:tc>
      </w:tr>
      <w:tr w:rsidRPr="00204F31" w:rsidR="00C876B2" w:rsidTr="002860B7" w14:paraId="344ED202" w14:textId="77777777">
        <w:trPr>
          <w:cantSplit/>
          <w:trHeight w:val="274"/>
        </w:trPr>
        <w:tc>
          <w:tcPr>
            <w:tcW w:w="2709" w:type="pct"/>
            <w:gridSpan w:val="3"/>
          </w:tcPr>
          <w:p w:rsidR="00C876B2" w:rsidP="00C876B2" w:rsidRDefault="00C876B2" w14:paraId="2F246906" w14:textId="77777777">
            <w:pPr>
              <w:pStyle w:val="NoSpacing"/>
              <w:jc w:val="right"/>
            </w:pPr>
          </w:p>
        </w:tc>
        <w:tc>
          <w:tcPr>
            <w:tcW w:w="2291" w:type="pct"/>
            <w:gridSpan w:val="2"/>
          </w:tcPr>
          <w:p w:rsidRPr="00204F31" w:rsidR="00C876B2" w:rsidP="00C876B2" w:rsidRDefault="00C876B2" w14:paraId="22DDDC08" w14:textId="77777777">
            <w:pPr>
              <w:pStyle w:val="NoSpacing"/>
              <w:jc w:val="right"/>
            </w:pPr>
          </w:p>
        </w:tc>
      </w:tr>
      <w:tr w:rsidRPr="00204F31" w:rsidR="00EE2F52" w:rsidTr="002860B7" w14:paraId="72605536" w14:textId="77777777">
        <w:trPr>
          <w:cantSplit/>
          <w:trHeight w:val="274"/>
        </w:trPr>
        <w:tc>
          <w:tcPr>
            <w:tcW w:w="2500" w:type="pct"/>
          </w:tcPr>
          <w:p w:rsidRPr="00CC750D" w:rsidR="00EE2F52" w:rsidP="00C876B2" w:rsidRDefault="00EE2F52" w14:paraId="59D11C50" w14:textId="3B530182">
            <w:pPr>
              <w:pStyle w:val="NoSpacing"/>
              <w:jc w:val="right"/>
              <w:rPr>
                <w:rFonts w:asciiTheme="majorHAnsi" w:hAnsiTheme="majorHAnsi" w:cstheme="majorHAnsi"/>
                <w:sz w:val="36"/>
                <w:szCs w:val="36"/>
              </w:rPr>
            </w:pPr>
            <w:r w:rsidRPr="00CC750D">
              <w:rPr>
                <w:rFonts w:asciiTheme="majorHAnsi" w:hAnsiTheme="majorHAnsi" w:cstheme="majorHAnsi"/>
                <w:sz w:val="36"/>
                <w:szCs w:val="36"/>
              </w:rPr>
              <w:t xml:space="preserve">Tax </w:t>
            </w:r>
            <w:sdt>
              <w:sdtPr>
                <w:rPr>
                  <w:rFonts w:asciiTheme="majorHAnsi" w:hAnsiTheme="majorHAnsi" w:cstheme="majorHAnsi"/>
                  <w:sz w:val="36"/>
                  <w:szCs w:val="36"/>
                </w:rPr>
                <w:alias w:val="#Nav: /Header/DocumentTitle_Lbl"/>
                <w:tag w:val="#Nav: Standard_Sales_Invoice1/60056"/>
                <w:id w:val="1295633166"/>
                <w:placeholder>
                  <w:docPart w:val="4BD3B527D55B4C2DA62053B62CA100B8"/>
                </w:placeholder>
                <w:dataBinding w:prefixMappings="xmlns:ns0='urn:microsoft-dynamics-nav/reports/Standard_Sales_Invoice1/60056/'" w:xpath="/ns0:NavWordReportXmlPart[1]/ns0:Header[1]/ns0:DocumentTitle_Lbl[1]" w:storeItemID="{2CF1EC15-DEC7-47D6-A1C2-58070D61B9FB}"/>
                <w:text/>
              </w:sdtPr>
              <w:sdtEndPr/>
              <w:sdtContent>
                <w:proofErr w:type="spellStart"/>
                <w:r w:rsidR="00CE09A3">
                  <w:rPr>
                    <w:rFonts w:asciiTheme="majorHAnsi" w:hAnsiTheme="majorHAnsi" w:cstheme="majorHAnsi"/>
                    <w:sz w:val="36"/>
                    <w:szCs w:val="36"/>
                  </w:rPr>
                  <w:t>DocumentTitle_Lbl</w:t>
                </w:r>
                <w:proofErr w:type="spellEnd"/>
              </w:sdtContent>
            </w:sdt>
          </w:p>
        </w:tc>
        <w:tc>
          <w:tcPr>
            <w:tcW w:w="69" w:type="pct"/>
          </w:tcPr>
          <w:p w:rsidRPr="00CC750D" w:rsidR="00EE2F52" w:rsidP="00C876B2" w:rsidRDefault="00EE2F52" w14:paraId="2B042BBE" w14:textId="285166D2">
            <w:pPr>
              <w:pStyle w:val="NoSpacing"/>
              <w:tabs>
                <w:tab w:val="left" w:pos="420"/>
              </w:tabs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  <w:tc>
          <w:tcPr>
            <w:tcW w:w="2431" w:type="pct"/>
            <w:gridSpan w:val="3"/>
          </w:tcPr>
          <w:p w:rsidRPr="00CC750D" w:rsidR="00EE2F52" w:rsidP="00C876B2" w:rsidRDefault="000572E2" w14:paraId="4638213F" w14:textId="6CDE218C">
            <w:pPr>
              <w:pStyle w:val="NoSpacing"/>
              <w:tabs>
                <w:tab w:val="left" w:pos="420"/>
              </w:tabs>
              <w:rPr>
                <w:rFonts w:asciiTheme="majorHAnsi" w:hAnsiTheme="majorHAnsi" w:cstheme="majorHAnsi"/>
                <w:sz w:val="36"/>
                <w:szCs w:val="36"/>
              </w:rPr>
            </w:pPr>
            <w:sdt>
              <w:sdtPr>
                <w:rPr>
                  <w:rFonts w:asciiTheme="majorHAnsi" w:hAnsiTheme="majorHAnsi" w:cstheme="majorHAnsi"/>
                  <w:sz w:val="36"/>
                  <w:szCs w:val="36"/>
                </w:rPr>
                <w:alias w:val="#Nav: /Header/DocumentNo"/>
                <w:tag w:val="#Nav: Standard_Sales_Invoice1/60056"/>
                <w:id w:val="1907107102"/>
                <w:placeholder>
                  <w:docPart w:val="BE5DE5ED08B14781B14339BF825E1394"/>
                </w:placeholder>
                <w:dataBinding w:prefixMappings="xmlns:ns0='urn:microsoft-dynamics-nav/reports/Standard_Sales_Invoice1/60056/'" w:xpath="/ns0:NavWordReportXmlPart[1]/ns0:Header[1]/ns0:DocumentNo[1]" w:storeItemID="{2CF1EC15-DEC7-47D6-A1C2-58070D61B9FB}"/>
                <w:text/>
              </w:sdtPr>
              <w:sdtEndPr/>
              <w:sdtContent>
                <w:proofErr w:type="spellStart"/>
                <w:r w:rsidRPr="00CC750D" w:rsidR="00EE2F52">
                  <w:rPr>
                    <w:rFonts w:asciiTheme="majorHAnsi" w:hAnsiTheme="majorHAnsi" w:cstheme="majorHAnsi"/>
                    <w:sz w:val="36"/>
                    <w:szCs w:val="36"/>
                  </w:rPr>
                  <w:t>DocumentNo</w:t>
                </w:r>
                <w:proofErr w:type="spellEnd"/>
              </w:sdtContent>
            </w:sdt>
          </w:p>
        </w:tc>
      </w:tr>
      <w:tr w:rsidRPr="00204F31" w:rsidR="00C876B2" w:rsidTr="002860B7" w14:paraId="513758CF" w14:textId="77777777">
        <w:trPr>
          <w:cantSplit/>
          <w:trHeight w:val="274"/>
        </w:trPr>
        <w:tc>
          <w:tcPr>
            <w:tcW w:w="5000" w:type="pct"/>
            <w:gridSpan w:val="5"/>
          </w:tcPr>
          <w:p w:rsidRPr="00204F31" w:rsidR="00C876B2" w:rsidP="00C876B2" w:rsidRDefault="00C876B2" w14:paraId="7540C7A1" w14:textId="77777777">
            <w:pPr>
              <w:pStyle w:val="NoSpacing"/>
              <w:jc w:val="right"/>
            </w:pPr>
          </w:p>
        </w:tc>
      </w:tr>
    </w:tbl>
    <w:p w:rsidRPr="0040321E" w:rsidR="00D54DEE" w:rsidP="00D54DEE" w:rsidRDefault="00D54DEE" w14:paraId="40A60C6B" w14:textId="77777777">
      <w:pPr>
        <w:spacing w:after="0"/>
        <w:rPr>
          <w:sz w:val="12"/>
          <w:szCs w:val="12"/>
        </w:rPr>
      </w:pPr>
    </w:p>
    <w:tbl>
      <w:tblPr>
        <w:tblW w:w="1028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77"/>
        <w:gridCol w:w="5310"/>
        <w:gridCol w:w="562"/>
        <w:gridCol w:w="992"/>
        <w:gridCol w:w="142"/>
        <w:gridCol w:w="1134"/>
        <w:gridCol w:w="147"/>
        <w:gridCol w:w="160"/>
        <w:gridCol w:w="1682"/>
        <w:gridCol w:w="75"/>
      </w:tblGrid>
      <w:tr w:rsidRPr="00421607" w:rsidR="00D54DEE" w:rsidTr="00B74FCC" w14:paraId="09BE0670" w14:textId="77777777">
        <w:trPr>
          <w:gridAfter w:val="1"/>
          <w:wAfter w:w="75" w:type="dxa"/>
          <w:trHeight w:val="546"/>
          <w:jc w:val="right"/>
        </w:trPr>
        <w:tc>
          <w:tcPr>
            <w:tcW w:w="77" w:type="dxa"/>
            <w:tcBorders>
              <w:bottom w:val="single" w:color="auto" w:sz="4" w:space="0"/>
            </w:tcBorders>
            <w:vAlign w:val="bottom"/>
          </w:tcPr>
          <w:p w:rsidRPr="00421607" w:rsidR="00D54DEE" w:rsidP="00D54DEE" w:rsidRDefault="00D54DEE" w14:paraId="33323510" w14:textId="0C316A82">
            <w:pPr>
              <w:pStyle w:val="Heading1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803925265"/>
            <w:placeholder>
              <w:docPart w:val="DefaultPlaceholder_-1854013440"/>
            </w:placeholder>
            <w15:dataBinding w:prefixMappings="xmlns:ns0='urn:microsoft-dynamics-nav/reports/Standard_Sales_Invoice1/60056/' " w:xpath="/ns0:NavWordReportXmlPart[1]/ns0:Header[1]/ns0:Line[1]/ns0:JobWorkDescriptionLbl[1]" w:storeItemID="{2CF1EC15-DEC7-47D6-A1C2-58070D61B9FB}" w16sdtdh:storeItemChecksum="vZw7Yw=="/>
          </w:sdtPr>
          <w:sdtEndPr/>
          <w:sdtContent>
            <w:tc>
              <w:tcPr>
                <w:tcW w:w="5310" w:type="dxa"/>
                <w:tcBorders>
                  <w:bottom w:val="single" w:color="auto" w:sz="4" w:space="0"/>
                </w:tcBorders>
                <w:vAlign w:val="bottom"/>
              </w:tcPr>
              <w:p w:rsidRPr="00421607" w:rsidR="00D54DEE" w:rsidP="00D54DEE" w:rsidRDefault="00FA7AA8" w14:paraId="282A6CF2" w14:textId="1AF4BF3B">
                <w:pPr>
                  <w:pStyle w:val="Heading1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JobWorkDescriptionLbl</w:t>
                </w:r>
                <w:proofErr w:type="spellEnd"/>
              </w:p>
            </w:tc>
          </w:sdtContent>
        </w:sdt>
        <w:tc>
          <w:tcPr>
            <w:tcW w:w="562" w:type="dxa"/>
            <w:tcBorders>
              <w:bottom w:val="single" w:color="auto" w:sz="4" w:space="0"/>
            </w:tcBorders>
            <w:vAlign w:val="bottom"/>
          </w:tcPr>
          <w:p w:rsidRPr="00421607" w:rsidR="00D54DEE" w:rsidP="00D54DEE" w:rsidRDefault="00D54DEE" w14:paraId="7EA25A59" w14:textId="3E7D2646">
            <w:pPr>
              <w:pStyle w:val="Heading1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421607" w:rsidR="00D54DEE" w:rsidP="00866410" w:rsidRDefault="00D54DEE" w14:paraId="357111C0" w14:textId="1AEF29A4">
            <w:pPr>
              <w:pStyle w:val="Heading1"/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bottom w:val="single" w:color="auto" w:sz="4" w:space="0"/>
            </w:tcBorders>
            <w:vAlign w:val="bottom"/>
          </w:tcPr>
          <w:p w:rsidRPr="00421607" w:rsidR="00D54DEE" w:rsidP="00D54DEE" w:rsidRDefault="00D54DEE" w14:paraId="4DC2D1AF" w14:textId="77777777">
            <w:pPr>
              <w:pStyle w:val="Heading1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421607" w:rsidR="00D54DEE" w:rsidP="00872D78" w:rsidRDefault="00D54DEE" w14:paraId="45F305BC" w14:textId="641D2934">
            <w:pPr>
              <w:pStyle w:val="Heading1"/>
              <w:jc w:val="right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bottom w:val="single" w:color="auto" w:sz="4" w:space="0"/>
            </w:tcBorders>
            <w:vAlign w:val="bottom"/>
          </w:tcPr>
          <w:p w:rsidRPr="00421607" w:rsidR="00D54DEE" w:rsidP="00872D78" w:rsidRDefault="00D54DEE" w14:paraId="172FCB00" w14:textId="77777777">
            <w:pPr>
              <w:pStyle w:val="Heading1"/>
              <w:jc w:val="right"/>
              <w:rPr>
                <w:sz w:val="22"/>
                <w:szCs w:val="22"/>
              </w:rPr>
            </w:pPr>
          </w:p>
        </w:tc>
        <w:tc>
          <w:tcPr>
            <w:tcW w:w="160" w:type="dxa"/>
            <w:tcBorders>
              <w:bottom w:val="single" w:color="auto" w:sz="4" w:space="0"/>
            </w:tcBorders>
            <w:vAlign w:val="bottom"/>
          </w:tcPr>
          <w:p w:rsidRPr="00421607" w:rsidR="00D54DEE" w:rsidP="00872D78" w:rsidRDefault="00D54DEE" w14:paraId="1F8B8057" w14:textId="700952DF">
            <w:pPr>
              <w:pStyle w:val="Heading1"/>
              <w:jc w:val="right"/>
              <w:rPr>
                <w:sz w:val="22"/>
                <w:szCs w:val="22"/>
              </w:rPr>
            </w:pPr>
          </w:p>
        </w:tc>
        <w:tc>
          <w:tcPr>
            <w:tcW w:w="1682" w:type="dxa"/>
            <w:tcBorders>
              <w:bottom w:val="single" w:color="auto" w:sz="4" w:space="0"/>
            </w:tcBorders>
            <w:tcMar>
              <w:right w:w="0" w:type="dxa"/>
            </w:tcMar>
            <w:vAlign w:val="bottom"/>
          </w:tcPr>
          <w:p w:rsidRPr="00421607" w:rsidR="00D54DEE" w:rsidP="00872D78" w:rsidRDefault="007A20EC" w14:paraId="45C74C11" w14:textId="006AC2C0">
            <w:pPr>
              <w:pStyle w:val="Heading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</w:tc>
      </w:tr>
      <w:tr w:rsidRPr="00421607" w:rsidR="00D54DEE" w:rsidTr="00B74FCC" w14:paraId="4EB16DD7" w14:textId="77777777">
        <w:trPr>
          <w:gridAfter w:val="1"/>
          <w:wAfter w:w="75" w:type="dxa"/>
          <w:trHeight w:val="182"/>
          <w:jc w:val="right"/>
        </w:trPr>
        <w:tc>
          <w:tcPr>
            <w:tcW w:w="77" w:type="dxa"/>
            <w:tcBorders>
              <w:top w:val="single" w:color="auto" w:sz="4" w:space="0"/>
            </w:tcBorders>
          </w:tcPr>
          <w:p w:rsidRPr="00421607" w:rsidR="00D54DEE" w:rsidP="00772EA7" w:rsidRDefault="00D54DEE" w14:paraId="5A09BD7E" w14:textId="77777777">
            <w:pPr>
              <w:spacing w:after="0"/>
            </w:pPr>
          </w:p>
        </w:tc>
        <w:tc>
          <w:tcPr>
            <w:tcW w:w="5310" w:type="dxa"/>
            <w:tcBorders>
              <w:top w:val="single" w:color="auto" w:sz="4" w:space="0"/>
            </w:tcBorders>
          </w:tcPr>
          <w:p w:rsidRPr="00421607" w:rsidR="00D54DEE" w:rsidP="00772EA7" w:rsidRDefault="00D54DEE" w14:paraId="42B77D90" w14:textId="77777777">
            <w:pPr>
              <w:spacing w:after="0"/>
            </w:pPr>
          </w:p>
        </w:tc>
        <w:tc>
          <w:tcPr>
            <w:tcW w:w="562" w:type="dxa"/>
            <w:tcBorders>
              <w:top w:val="single" w:color="auto" w:sz="4" w:space="0"/>
            </w:tcBorders>
          </w:tcPr>
          <w:p w:rsidRPr="00421607" w:rsidR="00D54DEE" w:rsidP="00772EA7" w:rsidRDefault="00D54DEE" w14:paraId="1458E1A5" w14:textId="77777777">
            <w:pPr>
              <w:spacing w:after="0"/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421607" w:rsidR="00D54DEE" w:rsidP="00772EA7" w:rsidRDefault="00D54DEE" w14:paraId="30D532BC" w14:textId="77777777">
            <w:pPr>
              <w:spacing w:after="0"/>
            </w:pPr>
          </w:p>
        </w:tc>
        <w:tc>
          <w:tcPr>
            <w:tcW w:w="142" w:type="dxa"/>
            <w:tcBorders>
              <w:top w:val="single" w:color="auto" w:sz="4" w:space="0"/>
            </w:tcBorders>
          </w:tcPr>
          <w:p w:rsidRPr="00421607" w:rsidR="00D54DEE" w:rsidP="00772EA7" w:rsidRDefault="00D54DEE" w14:paraId="7E082E2F" w14:textId="77777777">
            <w:pPr>
              <w:spacing w:after="0"/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421607" w:rsidR="00D54DEE" w:rsidP="00872D78" w:rsidRDefault="00D54DEE" w14:paraId="1AE0C3C0" w14:textId="77777777">
            <w:pPr>
              <w:spacing w:after="0"/>
              <w:jc w:val="right"/>
            </w:pPr>
          </w:p>
        </w:tc>
        <w:tc>
          <w:tcPr>
            <w:tcW w:w="147" w:type="dxa"/>
            <w:tcBorders>
              <w:top w:val="single" w:color="auto" w:sz="4" w:space="0"/>
            </w:tcBorders>
          </w:tcPr>
          <w:p w:rsidRPr="00421607" w:rsidR="00D54DEE" w:rsidP="00872D78" w:rsidRDefault="00D54DEE" w14:paraId="3BC26E33" w14:textId="77777777">
            <w:pPr>
              <w:spacing w:after="0"/>
              <w:jc w:val="right"/>
            </w:pPr>
          </w:p>
        </w:tc>
        <w:tc>
          <w:tcPr>
            <w:tcW w:w="160" w:type="dxa"/>
            <w:tcBorders>
              <w:top w:val="single" w:color="auto" w:sz="4" w:space="0"/>
            </w:tcBorders>
          </w:tcPr>
          <w:p w:rsidRPr="00421607" w:rsidR="00D54DEE" w:rsidP="00872D78" w:rsidRDefault="00D54DEE" w14:paraId="2D0A5F03" w14:textId="77777777">
            <w:pPr>
              <w:spacing w:after="0"/>
              <w:jc w:val="right"/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421607" w:rsidR="00D54DEE" w:rsidP="00872D78" w:rsidRDefault="00D54DEE" w14:paraId="01EBD0AF" w14:textId="77777777">
            <w:pPr>
              <w:spacing w:after="0"/>
              <w:jc w:val="right"/>
            </w:pPr>
          </w:p>
        </w:tc>
      </w:tr>
      <w:sdt>
        <w:sdtPr>
          <w:rPr>
            <w:b/>
            <w:bCs/>
          </w:rPr>
          <w:alias w:val="#Nav: /Header/Line"/>
          <w:tag w:val="#Nav: Standard_Sales_Invoice1/60056"/>
          <w:id w:val="1327254768"/>
          <w15:dataBinding w:prefixMappings="xmlns:ns0='urn:microsoft-dynamics-nav/reports/Standard_Sales_Invoice1/60056/'" w:xpath="/ns0:NavWordReportXmlPart[1]/ns0:Header[1]/ns0:Line" w:storeItemID="{2CF1EC15-DEC7-47D6-A1C2-58070D61B9F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B837218BFB11494398BA0DF26DD80FF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21607" w:rsidR="000D25DC" w:rsidTr="00B74FCC" w14:paraId="498DCBBA" w14:textId="77777777">
                <w:trPr>
                  <w:trHeight w:val="227"/>
                  <w:jc w:val="right"/>
                </w:trPr>
                <w:tc>
                  <w:tcPr>
                    <w:tcW w:w="77" w:type="dxa"/>
                  </w:tcPr>
                  <w:p w:rsidRPr="00421607" w:rsidR="000D25DC" w:rsidP="00866410" w:rsidRDefault="000D25DC" w14:paraId="07CFA7A7" w14:textId="2DFDDACB">
                    <w:r w:rsidRPr="00421607">
                      <w:rPr>
                        <w:b/>
                        <w:bCs/>
                      </w:rPr>
                      <w:t xml:space="preserve"> </w:t>
                    </w:r>
                  </w:p>
                </w:tc>
                <w:sdt>
                  <w:sdtPr>
                    <w:alias w:val="#Nav: /Header/Line/JobWorkDescription"/>
                    <w:tag w:val="#Nav: Standard_Sales_Invoice1/60056"/>
                    <w:id w:val="455449830"/>
                    <w:placeholder>
                      <w:docPart w:val="DefaultPlaceholder_-1854013440"/>
                    </w:placeholder>
                    <w15:dataBinding w:prefixMappings="xmlns:ns0='urn:microsoft-dynamics-nav/reports/Standard_Sales_Invoice1/60056/' " w:xpath="/ns0:NavWordReportXmlPart[1]/ns0:Header[1]/ns0:Line[1]/ns0:JobWorkDescription[1]" w:storeItemID="{2CF1EC15-DEC7-47D6-A1C2-58070D61B9FB}" w16sdtdh:storeItemChecksum="vZw7Yw=="/>
                  </w:sdtPr>
                  <w:sdtEndPr/>
                  <w:sdtContent>
                    <w:tc>
                      <w:tcPr>
                        <w:tcW w:w="8140" w:type="dxa"/>
                        <w:gridSpan w:val="5"/>
                      </w:tcPr>
                      <w:p w:rsidRPr="00421607" w:rsidR="000D25DC" w:rsidP="00DE012C" w:rsidRDefault="00FA7AA8" w14:paraId="3DF1B571" w14:textId="69C76594">
                        <w:proofErr w:type="spellStart"/>
                        <w:r>
                          <w:t>JobWorkDescription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7" w:type="dxa"/>
                  </w:tcPr>
                  <w:p w:rsidRPr="00421607" w:rsidR="000D25DC" w:rsidP="00872D78" w:rsidRDefault="000D25DC" w14:paraId="7CCA8F5B" w14:textId="16F6AB7A">
                    <w:pPr>
                      <w:jc w:val="right"/>
                    </w:pPr>
                  </w:p>
                </w:tc>
                <w:tc>
                  <w:tcPr>
                    <w:tcW w:w="160" w:type="dxa"/>
                  </w:tcPr>
                  <w:p w:rsidRPr="00421607" w:rsidR="000D25DC" w:rsidP="00872D78" w:rsidRDefault="000D25DC" w14:paraId="01EA9810" w14:textId="0E89E628">
                    <w:pPr>
                      <w:jc w:val="right"/>
                    </w:pPr>
                  </w:p>
                </w:tc>
                <w:sdt>
                  <w:sdtPr>
                    <w:alias w:val="#Nav: /Header/Line/LineAmount_Line"/>
                    <w:tag w:val="#Nav: Standard_Sales_Invoice1/60056"/>
                    <w:id w:val="-1829895906"/>
                    <w:placeholder>
                      <w:docPart w:val="294936D2319B412EBA4BF5BE901F141D"/>
                    </w:placeholder>
                    <w:dataBinding w:prefixMappings="xmlns:ns0='urn:microsoft-dynamics-nav/reports/Standard_Sales_Invoice1/60056/'" w:xpath="/ns0:NavWordReportXmlPart[1]/ns0:Header[1]/ns0:Line[1]/ns0:LineAmount_Line[1]" w:storeItemID="{2CF1EC15-DEC7-47D6-A1C2-58070D61B9FB}"/>
                    <w:text/>
                  </w:sdtPr>
                  <w:sdtEndPr/>
                  <w:sdtContent>
                    <w:tc>
                      <w:tcPr>
                        <w:tcW w:w="1757" w:type="dxa"/>
                        <w:gridSpan w:val="2"/>
                        <w:tcMar>
                          <w:right w:w="0" w:type="dxa"/>
                        </w:tcMar>
                      </w:tcPr>
                      <w:p w:rsidRPr="00421607" w:rsidR="000D25DC" w:rsidP="00DE012C" w:rsidRDefault="000D25DC" w14:paraId="1FD856FC" w14:textId="47D88D9A">
                        <w:pPr>
                          <w:jc w:val="right"/>
                        </w:pPr>
                        <w:r w:rsidRPr="00421607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B74FCC" w14:paraId="2CAD4B6B" w14:textId="77777777">
        <w:trPr>
          <w:gridAfter w:val="1"/>
          <w:wAfter w:w="75" w:type="dxa"/>
          <w:trHeight w:val="227"/>
          <w:jc w:val="right"/>
        </w:trPr>
        <w:tc>
          <w:tcPr>
            <w:tcW w:w="77" w:type="dxa"/>
          </w:tcPr>
          <w:p w:rsidRPr="00FD3C3E" w:rsidR="00D54DEE" w:rsidP="00D54DEE" w:rsidRDefault="00D54DEE" w14:paraId="5FCD88AB" w14:textId="77777777">
            <w:pPr>
              <w:pStyle w:val="NoSpacing"/>
            </w:pPr>
          </w:p>
        </w:tc>
        <w:tc>
          <w:tcPr>
            <w:tcW w:w="5310" w:type="dxa"/>
          </w:tcPr>
          <w:p w:rsidRPr="00FD3C3E" w:rsidR="00D54DEE" w:rsidP="00D54DEE" w:rsidRDefault="00D54DEE" w14:paraId="6B00E9C0" w14:textId="77777777">
            <w:pPr>
              <w:pStyle w:val="NoSpacing"/>
            </w:pPr>
          </w:p>
        </w:tc>
        <w:tc>
          <w:tcPr>
            <w:tcW w:w="562" w:type="dxa"/>
          </w:tcPr>
          <w:p w:rsidRPr="00FD3C3E" w:rsidR="00D54DEE" w:rsidP="00D54DEE" w:rsidRDefault="00D54DEE" w14:paraId="1D145E97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D54DEE" w:rsidP="00D54DEE" w:rsidRDefault="00D54DEE" w14:paraId="317D99CD" w14:textId="77777777">
            <w:pPr>
              <w:pStyle w:val="NoSpacing"/>
            </w:pPr>
          </w:p>
        </w:tc>
        <w:tc>
          <w:tcPr>
            <w:tcW w:w="142" w:type="dxa"/>
          </w:tcPr>
          <w:p w:rsidRPr="00FD3C3E" w:rsidR="00D54DEE" w:rsidP="00D54DEE" w:rsidRDefault="00D54DEE" w14:paraId="3A822A3C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D54DEE" w:rsidP="00D54DEE" w:rsidRDefault="00D54DEE" w14:paraId="2E9B14B1" w14:textId="77777777">
            <w:pPr>
              <w:pStyle w:val="NoSpacing"/>
            </w:pPr>
          </w:p>
        </w:tc>
        <w:tc>
          <w:tcPr>
            <w:tcW w:w="147" w:type="dxa"/>
          </w:tcPr>
          <w:p w:rsidRPr="00FD3C3E" w:rsidR="00D54DEE" w:rsidP="00D54DEE" w:rsidRDefault="00D54DEE" w14:paraId="0E759C6D" w14:textId="77777777">
            <w:pPr>
              <w:pStyle w:val="NoSpacing"/>
            </w:pPr>
          </w:p>
        </w:tc>
        <w:tc>
          <w:tcPr>
            <w:tcW w:w="160" w:type="dxa"/>
          </w:tcPr>
          <w:p w:rsidRPr="00FD3C3E" w:rsidR="00D54DEE" w:rsidP="00D54DEE" w:rsidRDefault="00D54DEE" w14:paraId="50FEB812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6E86666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1/60056"/>
          <w:id w:val="1981810996"/>
          <w15:dataBinding w:prefixMappings="xmlns:ns0='urn:microsoft-dynamics-nav/reports/Standard_Sales_Invoice1/60056/'" w:xpath="/ns0:NavWordReportXmlPart[1]/ns0:Header[1]/ns0:ReportTotalsLine" w:storeItemID="{2CF1EC15-DEC7-47D6-A1C2-58070D61B9F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B74FCC" w14:paraId="134A80E1" w14:textId="77777777">
                <w:trPr>
                  <w:gridAfter w:val="1"/>
                  <w:wAfter w:w="75" w:type="dxa"/>
                  <w:trHeight w:val="227"/>
                  <w:jc w:val="right"/>
                </w:trPr>
                <w:tc>
                  <w:tcPr>
                    <w:tcW w:w="77" w:type="dxa"/>
                  </w:tcPr>
                  <w:p w:rsidRPr="00FD3C3E" w:rsidR="00D54DEE" w:rsidP="00D54DEE" w:rsidRDefault="00D54DEE" w14:paraId="0F332516" w14:textId="77777777">
                    <w:pPr>
                      <w:pStyle w:val="NoSpacing"/>
                    </w:pPr>
                  </w:p>
                </w:tc>
                <w:tc>
                  <w:tcPr>
                    <w:tcW w:w="5310" w:type="dxa"/>
                  </w:tcPr>
                  <w:p w:rsidRPr="00FD3C3E" w:rsidR="00D54DEE" w:rsidP="00D54DEE" w:rsidRDefault="00D54DEE" w14:paraId="38226EF8" w14:textId="77777777">
                    <w:pPr>
                      <w:pStyle w:val="NoSpacing"/>
                    </w:pPr>
                  </w:p>
                </w:tc>
                <w:tc>
                  <w:tcPr>
                    <w:tcW w:w="562" w:type="dxa"/>
                  </w:tcPr>
                  <w:p w:rsidRPr="00FD3C3E" w:rsidR="00D54DEE" w:rsidP="00D54DEE" w:rsidRDefault="00D54DEE" w14:paraId="1C07FFDB" w14:textId="77777777">
                    <w:pPr>
                      <w:pStyle w:val="NoSpacing"/>
                    </w:pPr>
                  </w:p>
                </w:tc>
                <w:tc>
                  <w:tcPr>
                    <w:tcW w:w="992" w:type="dxa"/>
                  </w:tcPr>
                  <w:p w:rsidRPr="00FD3C3E" w:rsidR="00D54DEE" w:rsidP="00D54DEE" w:rsidRDefault="00D54DEE" w14:paraId="79EF2D47" w14:textId="77777777">
                    <w:pPr>
                      <w:pStyle w:val="NoSpacing"/>
                    </w:pPr>
                  </w:p>
                </w:tc>
                <w:tc>
                  <w:tcPr>
                    <w:tcW w:w="142" w:type="dxa"/>
                  </w:tcPr>
                  <w:p w:rsidRPr="00FD3C3E" w:rsidR="00D54DEE" w:rsidP="00D54DEE" w:rsidRDefault="00D54DEE" w14:paraId="67A8E9E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1/6005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1/60056/'" w:xpath="/ns0:NavWordReportXmlPart[1]/ns0:Header[1]/ns0:ReportTotalsLine[1]/ns0:Description_ReportTotalsLine[1]" w:storeItemID="{2CF1EC15-DEC7-47D6-A1C2-58070D61B9FB}"/>
                    <w:text/>
                  </w:sdtPr>
                  <w:sdtEndPr/>
                  <w:sdtContent>
                    <w:tc>
                      <w:tcPr>
                        <w:tcW w:w="1441" w:type="dxa"/>
                        <w:gridSpan w:val="3"/>
                        <w:tcBorders>
                          <w:bottom w:val="single" w:color="auto" w:sz="4" w:space="0"/>
                        </w:tcBorders>
                      </w:tcPr>
                      <w:p w:rsidRPr="00FD3C3E" w:rsidR="00D54DEE" w:rsidP="00DE012C" w:rsidRDefault="00D54DEE" w14:paraId="56219549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1/6005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1/60056/'" w:xpath="/ns0:NavWordReportXmlPart[1]/ns0:Header[1]/ns0:ReportTotalsLine[1]/ns0:Amount_ReportTotalsLine[1]" w:storeItemID="{2CF1EC15-DEC7-47D6-A1C2-58070D61B9FB}"/>
                    <w:text/>
                  </w:sdtPr>
                  <w:sdtEndPr/>
                  <w:sdtContent>
                    <w:tc>
                      <w:tcPr>
                        <w:tcW w:w="1682" w:type="dxa"/>
                        <w:tcBorders>
                          <w:bottom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FD3C3E" w:rsidR="00D54DEE" w:rsidP="00DE012C" w:rsidRDefault="00D54DEE" w14:paraId="6168F9F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F93265" w:rsidTr="00B74FCC" w14:paraId="38FB6A5F" w14:textId="77777777">
        <w:trPr>
          <w:gridAfter w:val="1"/>
          <w:wAfter w:w="75" w:type="dxa"/>
          <w:trHeight w:val="113"/>
          <w:jc w:val="right"/>
        </w:trPr>
        <w:tc>
          <w:tcPr>
            <w:tcW w:w="77" w:type="dxa"/>
          </w:tcPr>
          <w:p w:rsidRPr="00FD3C3E" w:rsidR="00F93265" w:rsidP="00D54DEE" w:rsidRDefault="00F93265" w14:paraId="0D069429" w14:textId="77777777">
            <w:pPr>
              <w:pStyle w:val="NoSpacing"/>
            </w:pPr>
          </w:p>
        </w:tc>
        <w:tc>
          <w:tcPr>
            <w:tcW w:w="5310" w:type="dxa"/>
          </w:tcPr>
          <w:p w:rsidRPr="00FD3C3E" w:rsidR="00F93265" w:rsidP="00D54DEE" w:rsidRDefault="00F93265" w14:paraId="506E9314" w14:textId="77777777">
            <w:pPr>
              <w:pStyle w:val="NoSpacing"/>
            </w:pPr>
          </w:p>
        </w:tc>
        <w:tc>
          <w:tcPr>
            <w:tcW w:w="562" w:type="dxa"/>
          </w:tcPr>
          <w:p w:rsidRPr="00FD3C3E" w:rsidR="00F93265" w:rsidP="00D54DEE" w:rsidRDefault="00F93265" w14:paraId="3D0D4A38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F93265" w:rsidP="00D54DEE" w:rsidRDefault="00F93265" w14:paraId="41E52C06" w14:textId="77777777">
            <w:pPr>
              <w:pStyle w:val="NoSpacing"/>
            </w:pPr>
          </w:p>
        </w:tc>
        <w:tc>
          <w:tcPr>
            <w:tcW w:w="142" w:type="dxa"/>
          </w:tcPr>
          <w:p w:rsidRPr="00FD3C3E" w:rsidR="00F93265" w:rsidP="00D54DEE" w:rsidRDefault="00F93265" w14:paraId="0FD6A851" w14:textId="77777777">
            <w:pPr>
              <w:pStyle w:val="NoSpacing"/>
            </w:pPr>
          </w:p>
        </w:tc>
        <w:tc>
          <w:tcPr>
            <w:tcW w:w="1441" w:type="dxa"/>
            <w:gridSpan w:val="3"/>
            <w:tcBorders>
              <w:top w:val="single" w:color="auto" w:sz="4" w:space="0"/>
            </w:tcBorders>
          </w:tcPr>
          <w:p w:rsidRPr="00FD3C3E" w:rsidR="00F93265" w:rsidP="00E050CF" w:rsidRDefault="00B510DA" w14:paraId="3903DF80" w14:textId="50826E83">
            <w:pPr>
              <w:pStyle w:val="NoSpacing"/>
              <w:jc w:val="right"/>
            </w:pPr>
            <w:r>
              <w:t>Subtotal</w:t>
            </w:r>
          </w:p>
        </w:tc>
        <w:sdt>
          <w:sdtPr>
            <w:alias w:val="#Nav: /Header/Totals/TotalSubTotal"/>
            <w:tag w:val="#Nav: Standard_Sales_Invoice1/60056"/>
            <w:id w:val="-830754185"/>
            <w:placeholder>
              <w:docPart w:val="DefaultPlaceholder_-1854013440"/>
            </w:placeholder>
            <w:dataBinding w:prefixMappings="xmlns:ns0='urn:microsoft-dynamics-nav/reports/Standard_Sales_Invoice1/60056/'" w:xpath="/ns0:NavWordReportXmlPart[1]/ns0:Header[1]/ns0:Totals[1]/ns0:TotalSubTotal[1]" w:storeItemID="{2CF1EC15-DEC7-47D6-A1C2-58070D61B9FB}"/>
            <w:text/>
          </w:sdtPr>
          <w:sdtEndPr/>
          <w:sdtContent>
            <w:tc>
              <w:tcPr>
                <w:tcW w:w="1682" w:type="dxa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FD3C3E" w:rsidR="00F93265" w:rsidP="00E050CF" w:rsidRDefault="00B510DA" w14:paraId="64A2148E" w14:textId="36DBC51A">
                <w:pPr>
                  <w:pStyle w:val="NoSpacing"/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Pr="00FD3C3E" w:rsidR="00D54DEE" w:rsidTr="00B74FCC" w14:paraId="7878A14D" w14:textId="77777777">
        <w:trPr>
          <w:gridAfter w:val="1"/>
          <w:wAfter w:w="75" w:type="dxa"/>
          <w:trHeight w:val="113"/>
          <w:jc w:val="right"/>
        </w:trPr>
        <w:tc>
          <w:tcPr>
            <w:tcW w:w="77" w:type="dxa"/>
          </w:tcPr>
          <w:p w:rsidRPr="00FD3C3E" w:rsidR="00D54DEE" w:rsidP="00D54DEE" w:rsidRDefault="00D54DEE" w14:paraId="2C3EECCA" w14:textId="77777777">
            <w:pPr>
              <w:pStyle w:val="NoSpacing"/>
            </w:pPr>
          </w:p>
        </w:tc>
        <w:tc>
          <w:tcPr>
            <w:tcW w:w="5310" w:type="dxa"/>
          </w:tcPr>
          <w:p w:rsidRPr="00FD3C3E" w:rsidR="00D54DEE" w:rsidP="00D54DEE" w:rsidRDefault="00D54DEE" w14:paraId="050ECBF1" w14:textId="77777777">
            <w:pPr>
              <w:pStyle w:val="NoSpacing"/>
            </w:pPr>
          </w:p>
        </w:tc>
        <w:tc>
          <w:tcPr>
            <w:tcW w:w="562" w:type="dxa"/>
          </w:tcPr>
          <w:p w:rsidRPr="00FD3C3E" w:rsidR="00D54DEE" w:rsidP="00D54DEE" w:rsidRDefault="00D54DEE" w14:paraId="23B285C3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D54DEE" w:rsidP="00D54DEE" w:rsidRDefault="00D54DEE" w14:paraId="12C25FEF" w14:textId="77777777">
            <w:pPr>
              <w:pStyle w:val="NoSpacing"/>
            </w:pPr>
          </w:p>
        </w:tc>
        <w:tc>
          <w:tcPr>
            <w:tcW w:w="142" w:type="dxa"/>
          </w:tcPr>
          <w:p w:rsidRPr="00FD3C3E" w:rsidR="00D54DEE" w:rsidP="00D54DEE" w:rsidRDefault="00D54DEE" w14:paraId="45E72259" w14:textId="77777777">
            <w:pPr>
              <w:pStyle w:val="NoSpacing"/>
            </w:pPr>
          </w:p>
        </w:tc>
        <w:tc>
          <w:tcPr>
            <w:tcW w:w="1441" w:type="dxa"/>
            <w:gridSpan w:val="3"/>
          </w:tcPr>
          <w:p w:rsidRPr="00FD3C3E" w:rsidR="00D54DEE" w:rsidP="00E050CF" w:rsidRDefault="00B510DA" w14:paraId="4F1D97F5" w14:textId="7C0F276F">
            <w:pPr>
              <w:pStyle w:val="NoSpacing"/>
              <w:jc w:val="right"/>
            </w:pPr>
            <w:r>
              <w:t>GST</w:t>
            </w:r>
          </w:p>
        </w:tc>
        <w:sdt>
          <w:sdtPr>
            <w:alias w:val="#Nav: /Header/Totals/TotalVATAmount"/>
            <w:tag w:val="#Nav: Standard_Sales_Invoice1/60056"/>
            <w:id w:val="1613327271"/>
            <w:placeholder>
              <w:docPart w:val="DefaultPlaceholder_-1854013440"/>
            </w:placeholder>
            <w:dataBinding w:prefixMappings="xmlns:ns0='urn:microsoft-dynamics-nav/reports/Standard_Sales_Invoice1/60056/'" w:xpath="/ns0:NavWordReportXmlPart[1]/ns0:Header[1]/ns0:Totals[1]/ns0:TotalVATAmount[1]" w:storeItemID="{2CF1EC15-DEC7-47D6-A1C2-58070D61B9FB}"/>
            <w:text/>
          </w:sdtPr>
          <w:sdtEndPr/>
          <w:sdtContent>
            <w:tc>
              <w:tcPr>
                <w:tcW w:w="1682" w:type="dxa"/>
                <w:tcMar>
                  <w:right w:w="0" w:type="dxa"/>
                </w:tcMar>
              </w:tcPr>
              <w:p w:rsidRPr="00FD3C3E" w:rsidR="00D54DEE" w:rsidP="00E050CF" w:rsidRDefault="00E050CF" w14:paraId="3D5B73DC" w14:textId="4A8E3AAF">
                <w:pPr>
                  <w:pStyle w:val="NoSpacing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Pr="00FD3C3E" w:rsidR="00D54DEE" w:rsidTr="00B74FCC" w14:paraId="083D044B" w14:textId="77777777">
        <w:trPr>
          <w:gridAfter w:val="1"/>
          <w:wAfter w:w="75" w:type="dxa"/>
          <w:trHeight w:val="227"/>
          <w:jc w:val="right"/>
        </w:trPr>
        <w:tc>
          <w:tcPr>
            <w:tcW w:w="77" w:type="dxa"/>
          </w:tcPr>
          <w:p w:rsidRPr="00FD3C3E" w:rsidR="00D54DEE" w:rsidP="00D54DEE" w:rsidRDefault="00D54DEE" w14:paraId="46D0F3C5" w14:textId="77777777">
            <w:pPr>
              <w:pStyle w:val="NoSpacing"/>
            </w:pPr>
          </w:p>
        </w:tc>
        <w:tc>
          <w:tcPr>
            <w:tcW w:w="5310" w:type="dxa"/>
          </w:tcPr>
          <w:p w:rsidRPr="00FD3C3E" w:rsidR="00D54DEE" w:rsidP="00D54DEE" w:rsidRDefault="00D54DEE" w14:paraId="59249C84" w14:textId="77777777">
            <w:pPr>
              <w:pStyle w:val="NoSpacing"/>
            </w:pPr>
          </w:p>
        </w:tc>
        <w:tc>
          <w:tcPr>
            <w:tcW w:w="562" w:type="dxa"/>
          </w:tcPr>
          <w:p w:rsidRPr="00FD3C3E" w:rsidR="00D54DEE" w:rsidP="00D54DEE" w:rsidRDefault="00D54DEE" w14:paraId="6C954686" w14:textId="77777777">
            <w:pPr>
              <w:pStyle w:val="NoSpacing"/>
            </w:pPr>
          </w:p>
        </w:tc>
        <w:tc>
          <w:tcPr>
            <w:tcW w:w="992" w:type="dxa"/>
          </w:tcPr>
          <w:p w:rsidRPr="00FD3C3E" w:rsidR="00D54DEE" w:rsidP="00D54DEE" w:rsidRDefault="00D54DEE" w14:paraId="35BF62F7" w14:textId="77777777">
            <w:pPr>
              <w:pStyle w:val="NoSpacing"/>
            </w:pPr>
          </w:p>
        </w:tc>
        <w:tc>
          <w:tcPr>
            <w:tcW w:w="142" w:type="dxa"/>
          </w:tcPr>
          <w:p w:rsidRPr="00FD3C3E" w:rsidR="00D54DEE" w:rsidP="00D54DEE" w:rsidRDefault="00D54DEE" w14:paraId="0A4460F2" w14:textId="77777777">
            <w:pPr>
              <w:pStyle w:val="NoSpacing"/>
            </w:pPr>
          </w:p>
        </w:tc>
        <w:tc>
          <w:tcPr>
            <w:tcW w:w="1441" w:type="dxa"/>
            <w:gridSpan w:val="3"/>
          </w:tcPr>
          <w:p w:rsidRPr="00FD3C3E" w:rsidR="00D54DEE" w:rsidP="00E050CF" w:rsidRDefault="00F93265" w14:paraId="7C47D4C4" w14:textId="0BBAA25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Total incl. GST</w:t>
            </w:r>
          </w:p>
        </w:tc>
        <w:sdt>
          <w:sdtPr>
            <w:rPr>
              <w:b/>
            </w:rPr>
            <w:alias w:val="#Nav: /Header/Totals/TotalAmountExclInclVAT"/>
            <w:tag w:val="#Nav: Standard_Sales_Invoice1/60056"/>
            <w:id w:val="74169730"/>
            <w:placeholder>
              <w:docPart w:val="DefaultPlaceholder_-1854013440"/>
            </w:placeholder>
            <w:dataBinding w:prefixMappings="xmlns:ns0='urn:microsoft-dynamics-nav/reports/Standard_Sales_Invoice1/60056/'" w:xpath="/ns0:NavWordReportXmlPart[1]/ns0:Header[1]/ns0:Totals[1]/ns0:TotalAmountExclInclVAT[1]" w:storeItemID="{2CF1EC15-DEC7-47D6-A1C2-58070D61B9FB}"/>
            <w:text/>
          </w:sdtPr>
          <w:sdtEndPr/>
          <w:sdtContent>
            <w:tc>
              <w:tcPr>
                <w:tcW w:w="1682" w:type="dxa"/>
                <w:tcMar>
                  <w:right w:w="0" w:type="dxa"/>
                </w:tcMar>
              </w:tcPr>
              <w:p w:rsidRPr="00FD3C3E" w:rsidR="00D54DEE" w:rsidP="00D54DEE" w:rsidRDefault="00D31FC2" w14:paraId="6ABA4D86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1/60056"/>
        <w:id w:val="647710353"/>
        <w:placeholder>
          <w:docPart w:val="DefaultPlaceholder_-1854013440"/>
        </w:placeholder>
        <w:dataBinding w:prefixMappings="xmlns:ns0='urn:microsoft-dynamics-nav/reports/Standard_Sales_Invoice1/60056/'" w:xpath="/ns0:NavWordReportXmlPart[1]/ns0:Header[1]/ns0:RemainingAmountText[1]" w:storeItemID="{2CF1EC15-DEC7-47D6-A1C2-58070D61B9FB}"/>
        <w:text/>
      </w:sdtPr>
      <w:sdtEndPr/>
      <w:sdtContent>
        <w:p w:rsidRPr="005E42A0" w:rsidR="00D54DEE" w:rsidP="005E42A0" w:rsidRDefault="005E42A0" w14:paraId="27DA7954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p w:rsidR="005D2423" w:rsidP="00D54DEE" w:rsidRDefault="005D2423" w14:paraId="3EA3D3B3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1/60056"/>
          <w:id w:val="-1502423256"/>
          <w15:dataBinding w:prefixMappings="xmlns:ns0='urn:microsoft-dynamics-nav/reports/Standard_Sales_Invoice1/60056/'" w:xpath="/ns0:NavWordReportXmlPart[1]/ns0:Header[1]/ns0:LineFee" w:storeItemID="{2CF1EC15-DEC7-47D6-A1C2-58070D61B9FB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873753E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1/6005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1/60056/'" w:xpath="/ns0:NavWordReportXmlPart[1]/ns0:Header[1]/ns0:LineFee[1]/ns0:LineFeeCaptionText[1]" w:storeItemID="{2CF1EC15-DEC7-47D6-A1C2-58070D61B9FB}"/>
                      <w:text/>
                    </w:sdtPr>
                    <w:sdtEndPr/>
                    <w:sdtContent>
                      <w:p w:rsidR="00D54DEE" w:rsidP="00DE012C" w:rsidRDefault="00D54DEE" w14:paraId="2DFD4602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3065C66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1/60056"/>
        <w:id w:val="940566818"/>
        <w15:dataBinding w:prefixMappings="xmlns:ns0='urn:microsoft-dynamics-nav/reports/Standard_Sales_Invoice1/60056/'" w:xpath="/ns0:NavWordReportXmlPart[1]/ns0:Header[1]/ns0:PaymentReportingArgument" w:storeItemID="{2CF1EC15-DEC7-47D6-A1C2-58070D61B9FB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p w:rsidR="00866410" w:rsidP="00866410" w:rsidRDefault="00866410" w14:paraId="4B79596D" w14:textId="77777777">
              <w:pPr>
                <w:rPr>
                  <w:rFonts w:ascii="Calibri" w:hAnsi="Calibri" w:eastAsia="Calibri" w:cs="Times New Roman"/>
                  <w:color w:val="0070C0"/>
                  <w:szCs w:val="16"/>
                  <w:u w:val="single"/>
                </w:rPr>
              </w:pPr>
            </w:p>
            <w:p w:rsidRPr="00123A7D" w:rsidR="00245B0E" w:rsidP="00866410" w:rsidRDefault="000572E2" w14:paraId="096875AE" w14:textId="77777777">
              <w:pPr>
                <w:pStyle w:val="Style1"/>
                <w:rPr>
                  <w:sz w:val="20"/>
                </w:rPr>
              </w:pPr>
            </w:p>
          </w:sdtContent>
        </w:sdt>
      </w:sdtContent>
    </w:sdt>
    <w:sectPr w:rsidRPr="00123A7D" w:rsidR="00245B0E" w:rsidSect="0090637C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2E2" w:rsidP="00E40C63" w:rsidRDefault="000572E2" w14:paraId="0F70DE42" w14:textId="77777777">
      <w:pPr>
        <w:spacing w:after="0"/>
      </w:pPr>
      <w:r>
        <w:separator/>
      </w:r>
    </w:p>
  </w:endnote>
  <w:endnote w:type="continuationSeparator" w:id="0">
    <w:p w:rsidR="000572E2" w:rsidP="00E40C63" w:rsidRDefault="000572E2" w14:paraId="65213BB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94D724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18F9E4E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1/6005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1/60056/'" w:xpath="/ns0:NavWordReportXmlPart[1]/ns0:Header[1]/ns0:CompanyLegalStatement[1]" w:storeItemID="{2CF1EC15-DEC7-47D6-A1C2-58070D61B9FB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E09A3" w14:paraId="1B19A304" w14:textId="12820EB6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DB8E59C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B2506A0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410"/>
      <w:gridCol w:w="1417"/>
      <w:gridCol w:w="1276"/>
      <w:gridCol w:w="2552"/>
    </w:tblGrid>
    <w:tr w:rsidRPr="00E57599" w:rsidR="00C43401" w:rsidTr="00741D31" w14:paraId="7A7A3EBE" w14:textId="77777777">
      <w:tc>
        <w:tcPr>
          <w:tcW w:w="5000" w:type="pct"/>
          <w:gridSpan w:val="5"/>
        </w:tcPr>
        <w:p w:rsidRPr="00E57599" w:rsidR="00C43401" w:rsidP="00E57599" w:rsidRDefault="00E57599" w14:paraId="0F819D3F" w14:textId="04AA3DE5">
          <w:pPr>
            <w:jc w:val="center"/>
            <w:rPr>
              <w:b/>
              <w:bCs/>
              <w:sz w:val="24"/>
              <w:szCs w:val="24"/>
            </w:rPr>
          </w:pPr>
          <w:r w:rsidRPr="00E57599">
            <w:rPr>
              <w:b/>
              <w:bCs/>
              <w:sz w:val="24"/>
              <w:szCs w:val="24"/>
            </w:rPr>
            <w:t xml:space="preserve">Payment is due strictly within </w:t>
          </w:r>
          <w:sdt>
            <w:sdtPr>
              <w:rPr>
                <w:b/>
                <w:bCs/>
                <w:sz w:val="24"/>
                <w:szCs w:val="24"/>
              </w:rPr>
              <w:alias w:val="#Nav: /Header/PaymentTermsDescription"/>
              <w:tag w:val="#Nav: Standard_Sales_Invoice1/60056"/>
              <w:id w:val="1367947249"/>
              <w:placeholder>
                <w:docPart w:val="DefaultPlaceholder_-1854013440"/>
              </w:placeholder>
              <w:dataBinding w:prefixMappings="xmlns:ns0='urn:microsoft-dynamics-nav/reports/Standard_Sales_Invoice1/60056/'" w:xpath="/ns0:NavWordReportXmlPart[1]/ns0:Header[1]/ns0:PaymentTermsDescription[1]" w:storeItemID="{2CF1EC15-DEC7-47D6-A1C2-58070D61B9FB}"/>
              <w:text/>
            </w:sdtPr>
            <w:sdtEndPr/>
            <w:sdtContent>
              <w:proofErr w:type="spellStart"/>
              <w:r w:rsidRPr="00E57599">
                <w:rPr>
                  <w:b/>
                  <w:bCs/>
                  <w:sz w:val="24"/>
                  <w:szCs w:val="24"/>
                </w:rPr>
                <w:t>PaymentTermsDescription</w:t>
              </w:r>
              <w:proofErr w:type="spellEnd"/>
            </w:sdtContent>
          </w:sdt>
          <w:r w:rsidRPr="00E57599">
            <w:rPr>
              <w:b/>
              <w:bCs/>
              <w:sz w:val="24"/>
              <w:szCs w:val="24"/>
            </w:rPr>
            <w:t xml:space="preserve"> of </w:t>
          </w:r>
          <w:sdt>
            <w:sdtPr>
              <w:rPr>
                <w:b/>
                <w:bCs/>
                <w:sz w:val="24"/>
                <w:szCs w:val="24"/>
              </w:rPr>
              <w:alias w:val="#Nav: /Header/DocumentDate"/>
              <w:tag w:val="#Nav: Standard_Sales_Invoice1/60056"/>
              <w:id w:val="1060819960"/>
              <w:placeholder>
                <w:docPart w:val="DefaultPlaceholder_-1854013440"/>
              </w:placeholder>
              <w:dataBinding w:prefixMappings="xmlns:ns0='urn:microsoft-dynamics-nav/reports/Standard_Sales_Invoice1/60056/'" w:xpath="/ns0:NavWordReportXmlPart[1]/ns0:Header[1]/ns0:DocumentDate[1]" w:storeItemID="{2CF1EC15-DEC7-47D6-A1C2-58070D61B9FB}"/>
              <w:text/>
            </w:sdtPr>
            <w:sdtEndPr/>
            <w:sdtContent>
              <w:proofErr w:type="spellStart"/>
              <w:r w:rsidRPr="00E57599">
                <w:rPr>
                  <w:b/>
                  <w:bCs/>
                  <w:sz w:val="24"/>
                  <w:szCs w:val="24"/>
                </w:rPr>
                <w:t>DocumentDate</w:t>
              </w:r>
              <w:proofErr w:type="spellEnd"/>
            </w:sdtContent>
          </w:sdt>
        </w:p>
      </w:tc>
    </w:tr>
    <w:tr w:rsidR="00457DA2" w:rsidTr="00741D31" w14:paraId="41BB2F54" w14:textId="18D43A91">
      <w:tc>
        <w:tcPr>
          <w:tcW w:w="2431" w:type="pct"/>
          <w:gridSpan w:val="2"/>
        </w:tcPr>
        <w:sdt>
          <w:sdtPr>
            <w:rPr>
              <w:lang w:val="da-DK"/>
            </w:rPr>
            <w:alias w:val="#Nav: /Header/CompanyBankName"/>
            <w:tag w:val="#Nav: Standard_Sales_Invoice1/60056"/>
            <w:id w:val="-1890720460"/>
            <w:placeholder>
              <w:docPart w:val="29736B8CFEF34796A051D011B993CD70"/>
            </w:placeholder>
            <w:dataBinding w:prefixMappings="xmlns:ns0='urn:microsoft-dynamics-nav/reports/Standard_Sales_Invoice1/60056/'" w:xpath="/ns0:NavWordReportXmlPart[1]/ns0:Header[1]/ns0:CompanyBankName[1]" w:storeItemID="{2CF1EC15-DEC7-47D6-A1C2-58070D61B9FB}"/>
            <w:text/>
          </w:sdtPr>
          <w:sdtEndPr/>
          <w:sdtContent>
            <w:p w:rsidR="00457DA2" w:rsidP="00537710" w:rsidRDefault="00457DA2" w14:paraId="2CEF3CF4" w14:textId="1E61F706">
              <w:pPr>
                <w:spacing w:after="0"/>
                <w:rPr>
                  <w:lang w:val="da-DK"/>
                </w:rPr>
              </w:pPr>
              <w:r>
                <w:rPr>
                  <w:lang w:val="da-DK"/>
                </w:rPr>
                <w:t>CompanyBankName</w:t>
              </w:r>
            </w:p>
          </w:sdtContent>
        </w:sdt>
        <w:p w:rsidR="00457DA2" w:rsidP="00537710" w:rsidRDefault="00457DA2" w14:paraId="0DEC1B96" w14:textId="77665C48">
          <w:pPr>
            <w:spacing w:after="0"/>
            <w:rPr>
              <w:lang w:val="da-DK"/>
            </w:rPr>
          </w:pPr>
          <w:r>
            <w:rPr>
              <w:lang w:val="da-DK"/>
            </w:rPr>
            <w:t>12 Jellicoe Street</w:t>
          </w:r>
        </w:p>
        <w:p w:rsidR="00457DA2" w:rsidP="00537710" w:rsidRDefault="00457DA2" w14:paraId="11631C39" w14:textId="77777777">
          <w:pPr>
            <w:spacing w:after="0"/>
            <w:rPr>
              <w:lang w:val="da-DK"/>
            </w:rPr>
          </w:pPr>
          <w:r>
            <w:rPr>
              <w:lang w:val="da-DK"/>
            </w:rPr>
            <w:t>Auckland 1010, New Zealand</w:t>
          </w:r>
        </w:p>
        <w:p w:rsidR="00457DA2" w:rsidP="00537710" w:rsidRDefault="00457DA2" w14:paraId="2E6F4DAA" w14:textId="77777777">
          <w:pPr>
            <w:spacing w:after="0"/>
            <w:rPr>
              <w:lang w:val="da-DK"/>
            </w:rPr>
          </w:pPr>
          <w:r>
            <w:rPr>
              <w:lang w:val="da-DK"/>
            </w:rPr>
            <w:t>Telephone: +64 9 306 3000</w:t>
          </w:r>
        </w:p>
        <w:p w:rsidR="00457DA2" w:rsidP="00537710" w:rsidRDefault="00457DA2" w14:paraId="743CABB2" w14:textId="77777777">
          <w:pPr>
            <w:spacing w:after="0"/>
            <w:rPr>
              <w:lang w:val="da-DK"/>
            </w:rPr>
          </w:pPr>
          <w:r>
            <w:rPr>
              <w:lang w:val="da-DK"/>
            </w:rPr>
            <w:t>Facsimile: +64 9 306 3010</w:t>
          </w:r>
        </w:p>
        <w:p w:rsidR="00457DA2" w:rsidP="00537710" w:rsidRDefault="00457DA2" w14:paraId="40FBAAA6" w14:textId="32F879E1">
          <w:pPr>
            <w:spacing w:after="0"/>
            <w:rPr>
              <w:lang w:val="da-DK"/>
            </w:rPr>
          </w:pPr>
          <w:r>
            <w:rPr>
              <w:lang w:val="da-DK"/>
            </w:rPr>
            <w:t xml:space="preserve">SWIFT: </w:t>
          </w:r>
        </w:p>
      </w:tc>
      <w:tc>
        <w:tcPr>
          <w:tcW w:w="694" w:type="pct"/>
        </w:tcPr>
        <w:p w:rsidR="00457DA2" w:rsidP="002A44F2" w:rsidRDefault="00457DA2" w14:paraId="74F1A14D" w14:textId="348240BA">
          <w:pPr>
            <w:tabs>
              <w:tab w:val="right" w:pos="4814"/>
            </w:tabs>
            <w:spacing w:after="0"/>
            <w:rPr>
              <w:lang w:val="da-DK"/>
            </w:rPr>
          </w:pPr>
        </w:p>
      </w:tc>
      <w:tc>
        <w:tcPr>
          <w:tcW w:w="1874" w:type="pct"/>
          <w:gridSpan w:val="2"/>
        </w:tcPr>
        <w:p w:rsidR="00457DA2" w:rsidP="00457DA2" w:rsidRDefault="00457DA2" w14:paraId="784CB53C" w14:textId="77777777">
          <w:pPr>
            <w:spacing w:after="0"/>
            <w:rPr>
              <w:lang w:val="da-DK"/>
            </w:rPr>
          </w:pPr>
          <w:r>
            <w:rPr>
              <w:lang w:val="da-DK"/>
            </w:rPr>
            <w:t>Account name: Cone Marshall Limited</w:t>
          </w:r>
        </w:p>
        <w:p w:rsidR="00457DA2" w:rsidP="00457DA2" w:rsidRDefault="00457DA2" w14:paraId="31D1BCFA" w14:textId="77777777">
          <w:pPr>
            <w:tabs>
              <w:tab w:val="right" w:pos="4814"/>
            </w:tabs>
            <w:spacing w:after="0"/>
            <w:rPr>
              <w:lang w:val="da-DK"/>
            </w:rPr>
          </w:pPr>
          <w:r>
            <w:rPr>
              <w:lang w:val="da-DK"/>
            </w:rPr>
            <w:t>Account number: 26609442USD22</w:t>
          </w:r>
        </w:p>
        <w:p w:rsidR="00457DA2" w:rsidP="00457DA2" w:rsidRDefault="00457DA2" w14:paraId="57BB3E2D" w14:textId="77777777">
          <w:pPr>
            <w:spacing w:after="0"/>
            <w:rPr>
              <w:lang w:val="da-DK"/>
            </w:rPr>
          </w:pPr>
          <w:r>
            <w:rPr>
              <w:lang w:val="da-DK"/>
            </w:rPr>
            <w:t xml:space="preserve">Reference: </w:t>
          </w:r>
          <w:sdt>
            <w:sdtPr>
              <w:rPr>
                <w:lang w:val="da-DK"/>
              </w:rPr>
              <w:alias w:val="#Nav: /Header/DocumentNo"/>
              <w:tag w:val="#Nav: Standard_Sales_Invoice1/60056"/>
              <w:id w:val="-1851322702"/>
              <w:placeholder>
                <w:docPart w:val="0ECDA53D434649C2A97BF8AE78C96FDB"/>
              </w:placeholder>
              <w:dataBinding w:prefixMappings="xmlns:ns0='urn:microsoft-dynamics-nav/reports/Standard_Sales_Invoice1/60056/'" w:xpath="/ns0:NavWordReportXmlPart[1]/ns0:Header[1]/ns0:DocumentNo[1]" w:storeItemID="{2CF1EC15-DEC7-47D6-A1C2-58070D61B9FB}"/>
              <w:text/>
            </w:sdtPr>
            <w:sdtEndPr/>
            <w:sdtContent>
              <w:r>
                <w:rPr>
                  <w:lang w:val="da-DK"/>
                </w:rPr>
                <w:t>DocumentNo</w:t>
              </w:r>
            </w:sdtContent>
          </w:sdt>
          <w:r>
            <w:rPr>
              <w:lang w:val="da-DK"/>
            </w:rPr>
            <w:t xml:space="preserve"> </w:t>
          </w:r>
        </w:p>
        <w:p w:rsidR="00457DA2" w:rsidP="00457DA2" w:rsidRDefault="00457DA2" w14:paraId="3E80E032" w14:textId="370FC431">
          <w:pPr>
            <w:spacing w:after="0"/>
            <w:rPr>
              <w:lang w:val="da-DK"/>
            </w:rPr>
          </w:pPr>
          <w:r>
            <w:rPr>
              <w:lang w:val="da-DK"/>
            </w:rPr>
            <w:t>Cust #</w:t>
          </w:r>
          <w:r w:rsidR="003D65C8">
            <w:rPr>
              <w:lang w:val="da-DK"/>
            </w:rPr>
            <w:t xml:space="preserve"> </w:t>
          </w:r>
          <w:sdt>
            <w:sdtPr>
              <w:rPr>
                <w:lang w:val="da-DK"/>
              </w:rPr>
              <w:alias w:val="#Nav: /Header/BilltoCustumerNo"/>
              <w:tag w:val="#Nav: Standard_Sales_Invoice1/60056"/>
              <w:id w:val="1025290891"/>
              <w:placeholder>
                <w:docPart w:val="DefaultPlaceholder_-1854013440"/>
              </w:placeholder>
              <w:dataBinding w:prefixMappings="xmlns:ns0='urn:microsoft-dynamics-nav/reports/Standard_Sales_Invoice1/60056/'" w:xpath="/ns0:NavWordReportXmlPart[1]/ns0:Header[1]/ns0:BilltoCustumerNo[1]" w:storeItemID="{2CF1EC15-DEC7-47D6-A1C2-58070D61B9FB}"/>
              <w:text/>
            </w:sdtPr>
            <w:sdtEndPr/>
            <w:sdtContent>
              <w:r w:rsidR="003D65C8">
                <w:rPr>
                  <w:lang w:val="da-DK"/>
                </w:rPr>
                <w:t>BilltoCustumerNo</w:t>
              </w:r>
            </w:sdtContent>
          </w:sdt>
          <w:r>
            <w:rPr>
              <w:lang w:val="da-DK"/>
            </w:rPr>
            <w:t xml:space="preserve"> </w:t>
          </w:r>
        </w:p>
        <w:p w:rsidR="00457DA2" w:rsidP="002A44F2" w:rsidRDefault="00457DA2" w14:paraId="0B5B9174" w14:textId="77777777">
          <w:pPr>
            <w:spacing w:after="0"/>
            <w:rPr>
              <w:lang w:val="da-DK"/>
            </w:rPr>
          </w:pPr>
        </w:p>
        <w:p w:rsidRPr="00537710" w:rsidR="00457DA2" w:rsidP="002A44F2" w:rsidRDefault="00457DA2" w14:paraId="20D78074" w14:textId="649BB0E9">
          <w:pPr>
            <w:spacing w:after="0"/>
            <w:rPr>
              <w:lang w:val="da-DK"/>
            </w:rPr>
          </w:pPr>
          <w:r>
            <w:rPr>
              <w:lang w:val="da-DK"/>
            </w:rPr>
            <w:t xml:space="preserve">Invoice printed: </w:t>
          </w:r>
          <w:r>
            <w:rPr>
              <w:lang w:val="da-DK"/>
            </w:rPr>
            <w:fldChar w:fldCharType="begin"/>
          </w:r>
          <w:r>
            <w:rPr>
              <w:lang w:val="da-DK"/>
            </w:rPr>
            <w:instrText xml:space="preserve"> PRINTDATE  \@ "dd-MM-yyyy HH:mm:ss"  \* MERGEFORMAT </w:instrText>
          </w:r>
          <w:r>
            <w:rPr>
              <w:lang w:val="da-DK"/>
            </w:rPr>
            <w:fldChar w:fldCharType="separate"/>
          </w:r>
          <w:r>
            <w:rPr>
              <w:noProof/>
              <w:lang w:val="da-DK"/>
            </w:rPr>
            <w:t>00-00-0000 00:00:00</w:t>
          </w:r>
          <w:r>
            <w:rPr>
              <w:lang w:val="da-DK"/>
            </w:rPr>
            <w:fldChar w:fldCharType="end"/>
          </w:r>
        </w:p>
      </w:tc>
    </w:tr>
    <w:tr w:rsidR="00C43401" w:rsidTr="00741D31" w14:paraId="0F4382E1" w14:textId="77777777">
      <w:tc>
        <w:tcPr>
          <w:tcW w:w="1250" w:type="pct"/>
          <w:tcBorders>
            <w:bottom w:val="single" w:color="auto" w:sz="4" w:space="0"/>
          </w:tcBorders>
        </w:tcPr>
        <w:p w:rsidR="00C43401" w:rsidP="00C43401" w:rsidRDefault="00C43401" w14:paraId="3EC5FC74" w14:textId="026EED3E">
          <w:pPr>
            <w:pStyle w:val="Heading2"/>
            <w:outlineLvl w:val="1"/>
          </w:pPr>
        </w:p>
      </w:tc>
      <w:tc>
        <w:tcPr>
          <w:tcW w:w="1181" w:type="pct"/>
          <w:tcBorders>
            <w:bottom w:val="single" w:color="auto" w:sz="4" w:space="0"/>
          </w:tcBorders>
        </w:tcPr>
        <w:p w:rsidR="00C43401" w:rsidP="00C43401" w:rsidRDefault="00C43401" w14:paraId="4C72CAAD" w14:textId="1C9B072C">
          <w:pPr>
            <w:pStyle w:val="Heading2"/>
            <w:outlineLvl w:val="1"/>
          </w:pPr>
        </w:p>
      </w:tc>
      <w:tc>
        <w:tcPr>
          <w:tcW w:w="1319" w:type="pct"/>
          <w:gridSpan w:val="2"/>
          <w:tcBorders>
            <w:bottom w:val="single" w:color="auto" w:sz="4" w:space="0"/>
          </w:tcBorders>
        </w:tcPr>
        <w:p w:rsidR="00C43401" w:rsidP="00C43401" w:rsidRDefault="00C43401" w14:paraId="6AD63533" w14:textId="07B096EF">
          <w:pPr>
            <w:pStyle w:val="Heading2"/>
            <w:outlineLvl w:val="1"/>
            <w:rPr>
              <w:lang w:val="da-DK"/>
            </w:rPr>
          </w:pPr>
        </w:p>
      </w:tc>
      <w:tc>
        <w:tcPr>
          <w:tcW w:w="1250" w:type="pct"/>
          <w:tcBorders>
            <w:bottom w:val="single" w:color="auto" w:sz="4" w:space="0"/>
          </w:tcBorders>
          <w:tcMar>
            <w:right w:w="0" w:type="dxa"/>
          </w:tcMar>
        </w:tcPr>
        <w:p w:rsidR="00C43401" w:rsidP="00C43401" w:rsidRDefault="00C43401" w14:paraId="36C3C403" w14:textId="5FA99471">
          <w:pPr>
            <w:pStyle w:val="Heading2"/>
            <w:outlineLvl w:val="1"/>
          </w:pPr>
        </w:p>
      </w:tc>
    </w:tr>
    <w:tr w:rsidR="00E57599" w:rsidTr="00741D31" w14:paraId="608870D1" w14:textId="77777777">
      <w:tc>
        <w:tcPr>
          <w:tcW w:w="2431" w:type="pct"/>
          <w:gridSpan w:val="2"/>
          <w:tcBorders>
            <w:top w:val="single" w:color="auto" w:sz="4" w:space="0"/>
          </w:tcBorders>
        </w:tcPr>
        <w:p w:rsidRPr="00E57599" w:rsidR="00E57599" w:rsidP="00C43401" w:rsidRDefault="00E57599" w14:paraId="23DAC302" w14:textId="6F68B48B">
          <w:pPr>
            <w:pStyle w:val="Heading2"/>
            <w:outlineLvl w:val="1"/>
            <w:rPr>
              <w:sz w:val="20"/>
              <w:szCs w:val="20"/>
            </w:rPr>
          </w:pPr>
          <w:r w:rsidRPr="00E57599">
            <w:rPr>
              <w:sz w:val="20"/>
              <w:szCs w:val="20"/>
            </w:rPr>
            <w:t xml:space="preserve">Geoffrey Peter Cone, LLB, </w:t>
          </w:r>
          <w:proofErr w:type="spellStart"/>
          <w:r w:rsidRPr="00E57599">
            <w:rPr>
              <w:sz w:val="20"/>
              <w:szCs w:val="20"/>
            </w:rPr>
            <w:t>Dip.L</w:t>
          </w:r>
          <w:proofErr w:type="spellEnd"/>
          <w:r w:rsidRPr="00E57599">
            <w:rPr>
              <w:sz w:val="20"/>
              <w:szCs w:val="20"/>
            </w:rPr>
            <w:t xml:space="preserve"> (Hons), TEP, Director</w:t>
          </w:r>
        </w:p>
      </w:tc>
      <w:tc>
        <w:tcPr>
          <w:tcW w:w="2569" w:type="pct"/>
          <w:gridSpan w:val="3"/>
          <w:tcBorders>
            <w:top w:val="single" w:color="auto" w:sz="4" w:space="0"/>
          </w:tcBorders>
        </w:tcPr>
        <w:p w:rsidRPr="00E57599" w:rsidR="00E57599" w:rsidP="00E57599" w:rsidRDefault="00E57599" w14:paraId="03F4C724" w14:textId="572EF2D3">
          <w:pPr>
            <w:pStyle w:val="Heading2"/>
            <w:jc w:val="right"/>
            <w:outlineLvl w:val="1"/>
            <w:rPr>
              <w:sz w:val="20"/>
              <w:szCs w:val="20"/>
            </w:rPr>
          </w:pPr>
          <w:r w:rsidRPr="00E57599">
            <w:rPr>
              <w:sz w:val="20"/>
              <w:szCs w:val="20"/>
            </w:rPr>
            <w:t>Karen Anne Marshall, LLB, TEP, Notary Public, Director</w:t>
          </w:r>
        </w:p>
      </w:tc>
    </w:tr>
    <w:tr w:rsidRPr="00F83594" w:rsidR="00E57599" w:rsidTr="00741D31" w14:paraId="08817DB1" w14:textId="77777777">
      <w:tc>
        <w:tcPr>
          <w:tcW w:w="2431" w:type="pct"/>
          <w:gridSpan w:val="2"/>
        </w:tcPr>
        <w:p w:rsidRPr="00E57599" w:rsidR="00E57599" w:rsidP="005C497A" w:rsidRDefault="00E57599" w14:paraId="1E0BC404" w14:textId="0E653DB4">
          <w:pPr>
            <w:pStyle w:val="NoSpacing"/>
            <w:rPr>
              <w:sz w:val="20"/>
              <w:szCs w:val="20"/>
            </w:rPr>
          </w:pPr>
          <w:r w:rsidRPr="00E57599">
            <w:rPr>
              <w:sz w:val="20"/>
              <w:szCs w:val="20"/>
            </w:rPr>
            <w:t>Clair Judith Cooke, BA, LLB, TEP, Director</w:t>
          </w:r>
        </w:p>
      </w:tc>
      <w:tc>
        <w:tcPr>
          <w:tcW w:w="2569" w:type="pct"/>
          <w:gridSpan w:val="3"/>
        </w:tcPr>
        <w:p w:rsidRPr="00E57599" w:rsidR="00E57599" w:rsidP="00E57599" w:rsidRDefault="00E57599" w14:paraId="6DB65FAE" w14:textId="74E66ECC">
          <w:pPr>
            <w:pStyle w:val="NoSpacing"/>
            <w:jc w:val="right"/>
            <w:rPr>
              <w:sz w:val="20"/>
              <w:szCs w:val="20"/>
            </w:rPr>
          </w:pPr>
          <w:r w:rsidRPr="00E57599">
            <w:rPr>
              <w:sz w:val="20"/>
              <w:szCs w:val="20"/>
            </w:rPr>
            <w:t>Claudia Shan, LLB, BCOM, TEP, Director</w:t>
          </w:r>
        </w:p>
      </w:tc>
    </w:tr>
  </w:tbl>
  <w:p w:rsidRPr="005C497A" w:rsidR="00C43401" w:rsidRDefault="00C43401" w14:paraId="6ABF9C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2E2" w:rsidP="00E40C63" w:rsidRDefault="000572E2" w14:paraId="097E2112" w14:textId="77777777">
      <w:pPr>
        <w:spacing w:after="0"/>
      </w:pPr>
      <w:r>
        <w:separator/>
      </w:r>
    </w:p>
  </w:footnote>
  <w:footnote w:type="continuationSeparator" w:id="0">
    <w:p w:rsidR="000572E2" w:rsidP="00E40C63" w:rsidRDefault="000572E2" w14:paraId="6D08814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07190A5" w14:textId="77777777">
      <w:tc>
        <w:tcPr>
          <w:tcW w:w="2929" w:type="pct"/>
        </w:tcPr>
        <w:p w:rsidRPr="00C43401" w:rsidR="00C43401" w:rsidP="00C43401" w:rsidRDefault="000572E2" w14:paraId="2BAA6280" w14:textId="5E467CF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1/6005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1/60056/'" w:xpath="/ns0:NavWordReportXmlPart[1]/ns0:Header[1]/ns0:DocumentTitle_Lbl[1]" w:storeItemID="{2CF1EC15-DEC7-47D6-A1C2-58070D61B9F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E09A3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1/6005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1/60056/'" w:xpath="/ns0:NavWordReportXmlPart[1]/ns0:Header[1]/ns0:DocumentNo[1]" w:storeItemID="{2CF1EC15-DEC7-47D6-A1C2-58070D61B9F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7E02AB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1/6005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1/60056/'" w:xpath="/ns0:NavWordReportXmlPart[1]/ns0:Header[1]/ns0:DocumentDate[1]" w:storeItemID="{2CF1EC15-DEC7-47D6-A1C2-58070D61B9FB}"/>
            <w:text/>
          </w:sdtPr>
          <w:sdtEndPr/>
          <w:sdtContent>
            <w:p w:rsidR="00C43401" w:rsidP="00C43401" w:rsidRDefault="00C43401" w14:paraId="42918B3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572E2" w14:paraId="64957D3D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1/6005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1/60056/'" w:xpath="/ns0:NavWordReportXmlPart[1]/ns0:Header[1]/ns0:Page_Lbl[1]" w:storeItemID="{2CF1EC15-DEC7-47D6-A1C2-58070D61B9F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5F26DF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2FC6E3B5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89"/>
      <w:gridCol w:w="3117"/>
    </w:tblGrid>
    <w:tr w:rsidRPr="001B1F78" w:rsidR="00BF63B1" w:rsidTr="00C224C5" w14:paraId="58A5B3C4" w14:textId="7E3F40E8">
      <w:trPr>
        <w:trHeight w:val="274"/>
      </w:trPr>
      <w:tc>
        <w:tcPr>
          <w:tcW w:w="3473" w:type="pct"/>
          <w:vMerge w:val="restart"/>
        </w:tcPr>
        <w:p w:rsidR="00BF63B1" w:rsidP="00BF63B1" w:rsidRDefault="000572E2" w14:paraId="20525C5D" w14:textId="48FD65A6">
          <w:pPr>
            <w:pStyle w:val="Header"/>
          </w:pPr>
          <w:sdt>
            <w:sdtPr>
              <w:alias w:val="#Nav: /Header/CompanyPicture"/>
              <w:tag w:val="#Nav: Standard_Sales_Invoice1/60056"/>
              <w:id w:val="795027538"/>
              <w:dataBinding w:prefixMappings="xmlns:ns0='urn:microsoft-dynamics-nav/reports/Standard_Sales_Invoice1/60056/'" w:xpath="/ns0:NavWordReportXmlPart[1]/ns0:Header[1]/ns0:CompanyPicture[1]" w:storeItemID="{2CF1EC15-DEC7-47D6-A1C2-58070D61B9FB}"/>
              <w:picture/>
            </w:sdtPr>
            <w:sdtEndPr/>
            <w:sdtContent>
              <w:r w:rsidR="00BF63B1">
                <w:rPr>
                  <w:noProof/>
                </w:rPr>
                <w:drawing>
                  <wp:inline distT="0" distB="0" distL="0" distR="0" wp14:anchorId="6D616093" wp14:editId="3C37F2BC">
                    <wp:extent cx="1200150" cy="1200150"/>
                    <wp:effectExtent l="0" t="0" r="0" b="0"/>
                    <wp:docPr id="6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0150" cy="120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527" w:type="pct"/>
        </w:tcPr>
        <w:p w:rsidRPr="001B1F78" w:rsidR="00BF63B1" w:rsidP="001B1F78" w:rsidRDefault="00621E3D" w14:paraId="5BAA0E4C" w14:textId="3687E10F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Floor 3, 32 </w:t>
          </w:r>
          <w:proofErr w:type="spellStart"/>
          <w:r>
            <w:rPr>
              <w:sz w:val="20"/>
              <w:szCs w:val="20"/>
            </w:rPr>
            <w:t>Mahuhu</w:t>
          </w:r>
          <w:proofErr w:type="spellEnd"/>
          <w:r>
            <w:rPr>
              <w:sz w:val="20"/>
              <w:szCs w:val="20"/>
            </w:rPr>
            <w:t xml:space="preserve"> Crescent</w:t>
          </w:r>
        </w:p>
      </w:tc>
    </w:tr>
    <w:tr w:rsidRPr="001B1F78" w:rsidR="00BF63B1" w:rsidTr="00C224C5" w14:paraId="30DD96A4" w14:textId="77777777">
      <w:trPr>
        <w:trHeight w:val="268"/>
      </w:trPr>
      <w:tc>
        <w:tcPr>
          <w:tcW w:w="3473" w:type="pct"/>
          <w:vMerge/>
        </w:tcPr>
        <w:p w:rsidR="00BF63B1" w:rsidP="00C43401" w:rsidRDefault="00BF63B1" w14:paraId="189188FC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C43401" w:rsidRDefault="00621E3D" w14:paraId="2240F401" w14:textId="412B4C19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Auckland Central 1010</w:t>
          </w:r>
        </w:p>
      </w:tc>
    </w:tr>
    <w:tr w:rsidRPr="001B1F78" w:rsidR="00BF63B1" w:rsidTr="00C224C5" w14:paraId="0320035E" w14:textId="77777777">
      <w:trPr>
        <w:trHeight w:val="285"/>
      </w:trPr>
      <w:tc>
        <w:tcPr>
          <w:tcW w:w="3473" w:type="pct"/>
          <w:vMerge/>
        </w:tcPr>
        <w:p w:rsidR="00BF63B1" w:rsidP="00C43401" w:rsidRDefault="00BF63B1" w14:paraId="6517FF7D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1974B5" w:rsidRDefault="00BF63B1" w14:paraId="64B15BEA" w14:textId="5F206FB1">
          <w:pPr>
            <w:pStyle w:val="Header"/>
            <w:jc w:val="right"/>
            <w:rPr>
              <w:sz w:val="20"/>
              <w:szCs w:val="20"/>
            </w:rPr>
          </w:pPr>
        </w:p>
      </w:tc>
    </w:tr>
    <w:tr w:rsidRPr="001B1F78" w:rsidR="00BF63B1" w:rsidTr="00C224C5" w14:paraId="57D5C7E3" w14:textId="77777777">
      <w:trPr>
        <w:trHeight w:val="275"/>
      </w:trPr>
      <w:tc>
        <w:tcPr>
          <w:tcW w:w="3473" w:type="pct"/>
          <w:vMerge/>
        </w:tcPr>
        <w:p w:rsidR="00BF63B1" w:rsidP="00C43401" w:rsidRDefault="00BF63B1" w14:paraId="403A755F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1974B5" w:rsidRDefault="001974B5" w14:paraId="1DB585AC" w14:textId="3B3E120E">
          <w:pPr>
            <w:pStyle w:val="Header"/>
            <w:tabs>
              <w:tab w:val="left" w:pos="2085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P</w:t>
          </w:r>
          <w:r w:rsidR="00621E3D">
            <w:rPr>
              <w:sz w:val="20"/>
              <w:szCs w:val="20"/>
            </w:rPr>
            <w:t>O Box 137069</w:t>
          </w:r>
          <w:r w:rsidR="009028D4">
            <w:rPr>
              <w:sz w:val="20"/>
              <w:szCs w:val="20"/>
            </w:rPr>
            <w:t>, Parnell</w:t>
          </w:r>
        </w:p>
      </w:tc>
    </w:tr>
    <w:tr w:rsidRPr="001B1F78" w:rsidR="00BF63B1" w:rsidTr="00C224C5" w14:paraId="34857D68" w14:textId="77777777">
      <w:trPr>
        <w:trHeight w:val="265"/>
      </w:trPr>
      <w:tc>
        <w:tcPr>
          <w:tcW w:w="3473" w:type="pct"/>
          <w:vMerge/>
        </w:tcPr>
        <w:p w:rsidR="00BF63B1" w:rsidP="00C43401" w:rsidRDefault="00BF63B1" w14:paraId="35CB9082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C43401" w:rsidRDefault="00C224C5" w14:paraId="5D738A17" w14:textId="00DEB4AB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Auckland 1151, New Zealand</w:t>
          </w:r>
        </w:p>
      </w:tc>
    </w:tr>
    <w:tr w:rsidRPr="001B1F78" w:rsidR="00BF63B1" w:rsidTr="00C224C5" w14:paraId="016439D1" w14:textId="77777777">
      <w:trPr>
        <w:trHeight w:val="141"/>
      </w:trPr>
      <w:tc>
        <w:tcPr>
          <w:tcW w:w="3473" w:type="pct"/>
          <w:vMerge/>
        </w:tcPr>
        <w:p w:rsidR="00BF63B1" w:rsidP="00C43401" w:rsidRDefault="00BF63B1" w14:paraId="3816F3F0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C43401" w:rsidRDefault="00BF63B1" w14:paraId="63990BBD" w14:textId="61B64881">
          <w:pPr>
            <w:pStyle w:val="Header"/>
            <w:jc w:val="right"/>
            <w:rPr>
              <w:sz w:val="20"/>
              <w:szCs w:val="20"/>
            </w:rPr>
          </w:pPr>
        </w:p>
      </w:tc>
    </w:tr>
    <w:tr w:rsidRPr="001B1F78" w:rsidR="00BF63B1" w:rsidTr="00C224C5" w14:paraId="3457ADC3" w14:textId="77777777">
      <w:trPr>
        <w:trHeight w:val="172"/>
      </w:trPr>
      <w:tc>
        <w:tcPr>
          <w:tcW w:w="3473" w:type="pct"/>
          <w:vMerge/>
        </w:tcPr>
        <w:p w:rsidR="00BF63B1" w:rsidP="00C43401" w:rsidRDefault="00BF63B1" w14:paraId="1CA1357F" w14:textId="77777777">
          <w:pPr>
            <w:pStyle w:val="Header"/>
            <w:jc w:val="right"/>
          </w:pPr>
        </w:p>
      </w:tc>
      <w:tc>
        <w:tcPr>
          <w:tcW w:w="1527" w:type="pct"/>
        </w:tcPr>
        <w:p w:rsidRPr="001B1F78" w:rsidR="00BF63B1" w:rsidP="00C43401" w:rsidRDefault="00C224C5" w14:paraId="6F8DF75D" w14:textId="451941FD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Telephone: </w:t>
          </w:r>
          <w:sdt>
            <w:sdtPr>
              <w:rPr>
                <w:sz w:val="20"/>
                <w:szCs w:val="20"/>
              </w:rPr>
              <w:alias w:val="#Nav: /Header/CompanyPhoneNo"/>
              <w:tag w:val="#Nav: Standard_Sales_Invoice1/60056"/>
              <w:id w:val="1652794987"/>
              <w:placeholder>
                <w:docPart w:val="DefaultPlaceholder_-1854013440"/>
              </w:placeholder>
              <w:dataBinding w:prefixMappings="xmlns:ns0='urn:microsoft-dynamics-nav/reports/Standard_Sales_Invoice1/60056/'" w:xpath="/ns0:NavWordReportXmlPart[1]/ns0:Header[1]/ns0:CompanyPhoneNo[1]" w:storeItemID="{2CF1EC15-DEC7-47D6-A1C2-58070D61B9FB}"/>
              <w:text/>
            </w:sdtPr>
            <w:sdtEndPr/>
            <w:sdtContent>
              <w:proofErr w:type="spellStart"/>
              <w:r>
                <w:rPr>
                  <w:sz w:val="20"/>
                  <w:szCs w:val="20"/>
                </w:rPr>
                <w:t>CompanyPhoneNo</w:t>
              </w:r>
              <w:proofErr w:type="spellEnd"/>
            </w:sdtContent>
          </w:sdt>
        </w:p>
      </w:tc>
    </w:tr>
  </w:tbl>
  <w:p w:rsidR="00C43401" w:rsidRDefault="00C43401" w14:paraId="67EE3E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3849"/>
    <w:rsid w:val="000121E0"/>
    <w:rsid w:val="00013FC3"/>
    <w:rsid w:val="00032E69"/>
    <w:rsid w:val="000357EB"/>
    <w:rsid w:val="00037A7F"/>
    <w:rsid w:val="00043319"/>
    <w:rsid w:val="00051A15"/>
    <w:rsid w:val="00052A25"/>
    <w:rsid w:val="000556B7"/>
    <w:rsid w:val="000572E2"/>
    <w:rsid w:val="00070EE8"/>
    <w:rsid w:val="00074151"/>
    <w:rsid w:val="000844A3"/>
    <w:rsid w:val="0008693A"/>
    <w:rsid w:val="000A4801"/>
    <w:rsid w:val="000A665A"/>
    <w:rsid w:val="000D25DC"/>
    <w:rsid w:val="000D5A6D"/>
    <w:rsid w:val="000E02B6"/>
    <w:rsid w:val="000E071F"/>
    <w:rsid w:val="00103846"/>
    <w:rsid w:val="0011793B"/>
    <w:rsid w:val="00117ADA"/>
    <w:rsid w:val="00123A7D"/>
    <w:rsid w:val="00126D5A"/>
    <w:rsid w:val="00130677"/>
    <w:rsid w:val="00134A71"/>
    <w:rsid w:val="00151C73"/>
    <w:rsid w:val="001621D9"/>
    <w:rsid w:val="001974B5"/>
    <w:rsid w:val="001B1F78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860B7"/>
    <w:rsid w:val="00286229"/>
    <w:rsid w:val="00294966"/>
    <w:rsid w:val="0029628E"/>
    <w:rsid w:val="002A29DF"/>
    <w:rsid w:val="002A382C"/>
    <w:rsid w:val="002A44F2"/>
    <w:rsid w:val="002B5226"/>
    <w:rsid w:val="002B6B46"/>
    <w:rsid w:val="002C05A4"/>
    <w:rsid w:val="002D7EC8"/>
    <w:rsid w:val="002E2A56"/>
    <w:rsid w:val="00337723"/>
    <w:rsid w:val="00345C1E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65C8"/>
    <w:rsid w:val="003E2178"/>
    <w:rsid w:val="003F77E2"/>
    <w:rsid w:val="0040321E"/>
    <w:rsid w:val="00403BDB"/>
    <w:rsid w:val="00406DD5"/>
    <w:rsid w:val="00417ABE"/>
    <w:rsid w:val="00421607"/>
    <w:rsid w:val="004250C2"/>
    <w:rsid w:val="004406A0"/>
    <w:rsid w:val="00451877"/>
    <w:rsid w:val="00457DA2"/>
    <w:rsid w:val="00492354"/>
    <w:rsid w:val="0049372A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0635"/>
    <w:rsid w:val="0051660C"/>
    <w:rsid w:val="00524FE6"/>
    <w:rsid w:val="00537710"/>
    <w:rsid w:val="00543913"/>
    <w:rsid w:val="00545960"/>
    <w:rsid w:val="00552846"/>
    <w:rsid w:val="00563DCD"/>
    <w:rsid w:val="00565DCB"/>
    <w:rsid w:val="005665DB"/>
    <w:rsid w:val="005731CF"/>
    <w:rsid w:val="005867D2"/>
    <w:rsid w:val="00587157"/>
    <w:rsid w:val="00595F7F"/>
    <w:rsid w:val="005963DE"/>
    <w:rsid w:val="005A0994"/>
    <w:rsid w:val="005A6140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1E3D"/>
    <w:rsid w:val="006245DA"/>
    <w:rsid w:val="0063620D"/>
    <w:rsid w:val="006418FA"/>
    <w:rsid w:val="0066545E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D68D1"/>
    <w:rsid w:val="006F2626"/>
    <w:rsid w:val="006F7E85"/>
    <w:rsid w:val="0071439C"/>
    <w:rsid w:val="00715BF0"/>
    <w:rsid w:val="00716E24"/>
    <w:rsid w:val="00736CE6"/>
    <w:rsid w:val="00741D31"/>
    <w:rsid w:val="00741F6B"/>
    <w:rsid w:val="00744A2C"/>
    <w:rsid w:val="007537BA"/>
    <w:rsid w:val="007539AD"/>
    <w:rsid w:val="00754C12"/>
    <w:rsid w:val="00757CE6"/>
    <w:rsid w:val="00760FA8"/>
    <w:rsid w:val="00765190"/>
    <w:rsid w:val="00766078"/>
    <w:rsid w:val="007766EE"/>
    <w:rsid w:val="007773B8"/>
    <w:rsid w:val="00777ADC"/>
    <w:rsid w:val="00797305"/>
    <w:rsid w:val="007A0A2F"/>
    <w:rsid w:val="007A20EC"/>
    <w:rsid w:val="007B235B"/>
    <w:rsid w:val="007E02A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66410"/>
    <w:rsid w:val="00872D78"/>
    <w:rsid w:val="00892F16"/>
    <w:rsid w:val="008C248C"/>
    <w:rsid w:val="008C3901"/>
    <w:rsid w:val="008C6A4F"/>
    <w:rsid w:val="008D450A"/>
    <w:rsid w:val="008D7475"/>
    <w:rsid w:val="008E6F68"/>
    <w:rsid w:val="008E766D"/>
    <w:rsid w:val="008F0A38"/>
    <w:rsid w:val="009028D4"/>
    <w:rsid w:val="0090637C"/>
    <w:rsid w:val="009072D1"/>
    <w:rsid w:val="0092542A"/>
    <w:rsid w:val="00933DB5"/>
    <w:rsid w:val="00940735"/>
    <w:rsid w:val="00943A17"/>
    <w:rsid w:val="009453BC"/>
    <w:rsid w:val="00954C6C"/>
    <w:rsid w:val="00957B98"/>
    <w:rsid w:val="00966D04"/>
    <w:rsid w:val="00972E96"/>
    <w:rsid w:val="00977150"/>
    <w:rsid w:val="00982950"/>
    <w:rsid w:val="00991278"/>
    <w:rsid w:val="0099175E"/>
    <w:rsid w:val="009943A4"/>
    <w:rsid w:val="00997858"/>
    <w:rsid w:val="009B0875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22A8"/>
    <w:rsid w:val="00A76F36"/>
    <w:rsid w:val="00A9010E"/>
    <w:rsid w:val="00A940EF"/>
    <w:rsid w:val="00A9726D"/>
    <w:rsid w:val="00AA2215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10DA"/>
    <w:rsid w:val="00B55072"/>
    <w:rsid w:val="00B57659"/>
    <w:rsid w:val="00B60D54"/>
    <w:rsid w:val="00B63554"/>
    <w:rsid w:val="00B74FCC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D454D"/>
    <w:rsid w:val="00BE5952"/>
    <w:rsid w:val="00BE6BE6"/>
    <w:rsid w:val="00BF0F10"/>
    <w:rsid w:val="00BF63B1"/>
    <w:rsid w:val="00C224C5"/>
    <w:rsid w:val="00C27C1A"/>
    <w:rsid w:val="00C36F18"/>
    <w:rsid w:val="00C37817"/>
    <w:rsid w:val="00C40BE4"/>
    <w:rsid w:val="00C41DE3"/>
    <w:rsid w:val="00C43401"/>
    <w:rsid w:val="00C47206"/>
    <w:rsid w:val="00C53543"/>
    <w:rsid w:val="00C77159"/>
    <w:rsid w:val="00C876B2"/>
    <w:rsid w:val="00C968AD"/>
    <w:rsid w:val="00CA6394"/>
    <w:rsid w:val="00CB70AD"/>
    <w:rsid w:val="00CC750D"/>
    <w:rsid w:val="00CD1B92"/>
    <w:rsid w:val="00CE09A3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E012C"/>
    <w:rsid w:val="00DF130F"/>
    <w:rsid w:val="00DF30F1"/>
    <w:rsid w:val="00DF7E1B"/>
    <w:rsid w:val="00E050CF"/>
    <w:rsid w:val="00E111C4"/>
    <w:rsid w:val="00E22B7E"/>
    <w:rsid w:val="00E2712B"/>
    <w:rsid w:val="00E40C63"/>
    <w:rsid w:val="00E41182"/>
    <w:rsid w:val="00E4361D"/>
    <w:rsid w:val="00E4786B"/>
    <w:rsid w:val="00E54F17"/>
    <w:rsid w:val="00E57599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2F52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1D06"/>
    <w:rsid w:val="00F93265"/>
    <w:rsid w:val="00F97B0E"/>
    <w:rsid w:val="00FA4D66"/>
    <w:rsid w:val="00FA7AA8"/>
    <w:rsid w:val="00FB06A1"/>
    <w:rsid w:val="00FB3DCE"/>
    <w:rsid w:val="00FC2317"/>
    <w:rsid w:val="00FC3DAB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C1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147FA5CF72419594C905F3D7630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2D666-3EA2-4C55-9B7A-D0DC6D3E1D9B}"/>
      </w:docPartPr>
      <w:docPartBody>
        <w:p w:rsidR="0045443D" w:rsidRDefault="003B0C26" w:rsidP="003B0C26">
          <w:pPr>
            <w:pStyle w:val="5B147FA5CF72419594C905F3D76308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A3BDDA71214ED1B1341A578BC6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CA274-D61E-4344-A43C-22353BBA41F8}"/>
      </w:docPartPr>
      <w:docPartBody>
        <w:p w:rsidR="0045443D" w:rsidRDefault="003B0C26" w:rsidP="003B0C26">
          <w:pPr>
            <w:pStyle w:val="1DA3BDDA71214ED1B1341A578BC65C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32D21B3E14472F9A2E8CD6B9860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8D5B-614A-4703-B31E-5EB63E2ACB7F}"/>
      </w:docPartPr>
      <w:docPartBody>
        <w:p w:rsidR="0045443D" w:rsidRDefault="003B0C26" w:rsidP="003B0C26">
          <w:pPr>
            <w:pStyle w:val="FA32D21B3E14472F9A2E8CD6B98609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76BA1BA70FF4E1696BAE137967C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57750-8AA4-464B-8769-6674F4CF5221}"/>
      </w:docPartPr>
      <w:docPartBody>
        <w:p w:rsidR="0045443D" w:rsidRDefault="003B0C26" w:rsidP="003B0C26">
          <w:pPr>
            <w:pStyle w:val="A76BA1BA70FF4E1696BAE137967C2C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52D6C3E869448592B9B7C28D02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9274D-0768-43A1-B396-1146B1E28A01}"/>
      </w:docPartPr>
      <w:docPartBody>
        <w:p w:rsidR="0045443D" w:rsidRDefault="003B0C26" w:rsidP="003B0C26">
          <w:pPr>
            <w:pStyle w:val="3E52D6C3E869448592B9B7C28D02CB5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DFB4EADDDA49CCB3094092C6BB7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9188-1142-484F-BDD6-A48B9D683333}"/>
      </w:docPartPr>
      <w:docPartBody>
        <w:p w:rsidR="0045443D" w:rsidRDefault="003B0C26" w:rsidP="003B0C26">
          <w:pPr>
            <w:pStyle w:val="68DFB4EADDDA49CCB3094092C6BB7B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2AB2C4296042ACBA8DB958E3F0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6518-64F5-45CE-B499-19C1C6154C52}"/>
      </w:docPartPr>
      <w:docPartBody>
        <w:p w:rsidR="0045443D" w:rsidRDefault="003B0C26" w:rsidP="003B0C26">
          <w:pPr>
            <w:pStyle w:val="622AB2C4296042ACBA8DB958E3F097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BDA3440BC646BD87929BE65C42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32EEB-0D84-452B-9F55-6FEE1C19AE90}"/>
      </w:docPartPr>
      <w:docPartBody>
        <w:p w:rsidR="0045443D" w:rsidRDefault="003B0C26" w:rsidP="003B0C26">
          <w:pPr>
            <w:pStyle w:val="2EBDA3440BC646BD87929BE65C42ABD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E7582576F0489FBD8CD36800067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2440-C6A9-4960-B93B-63B42978EC51}"/>
      </w:docPartPr>
      <w:docPartBody>
        <w:p w:rsidR="0045443D" w:rsidRDefault="003B0C26" w:rsidP="003B0C26">
          <w:pPr>
            <w:pStyle w:val="A5E7582576F0489FBD8CD36800067B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B944E687F14832AB1EBE2205601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001E-8E60-4C29-96BA-B67A62B04879}"/>
      </w:docPartPr>
      <w:docPartBody>
        <w:p w:rsidR="0045443D" w:rsidRDefault="003B0C26" w:rsidP="003B0C26">
          <w:pPr>
            <w:pStyle w:val="DDB944E687F14832AB1EBE2205601A1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B5E464EAE4F0E9896E850CB4C2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954B8-410F-475B-9AD2-3F1C0214D4B9}"/>
      </w:docPartPr>
      <w:docPartBody>
        <w:p w:rsidR="0045443D" w:rsidRDefault="003B0C26" w:rsidP="003B0C26">
          <w:pPr>
            <w:pStyle w:val="304B5E464EAE4F0E9896E850CB4C2F6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B1BE85044410C95FAAE21DAA9D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10F21-C125-438C-857C-B9D7EC4D5E42}"/>
      </w:docPartPr>
      <w:docPartBody>
        <w:p w:rsidR="0045443D" w:rsidRDefault="003B0C26" w:rsidP="003B0C26">
          <w:pPr>
            <w:pStyle w:val="3C0B1BE85044410C95FAAE21DAA9D4C1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3ABD8FBF14B3DAF0E9D2D6393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B19D-AA5B-4425-832D-F9E0A21D5349}"/>
      </w:docPartPr>
      <w:docPartBody>
        <w:p w:rsidR="0045443D" w:rsidRDefault="003B0C26" w:rsidP="003B0C26">
          <w:pPr>
            <w:pStyle w:val="6303ABD8FBF14B3DAF0E9D2D63935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89F589F5874A2E93C119143983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8321-9EAD-4D8B-84EE-04531CC94A04}"/>
      </w:docPartPr>
      <w:docPartBody>
        <w:p w:rsidR="0045443D" w:rsidRDefault="003B0C26" w:rsidP="003B0C26">
          <w:pPr>
            <w:pStyle w:val="B189F589F5874A2E93C119143983B55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D829A21CBF46A1A6202E8AD12A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D41D-4C96-42F1-876A-95CAB4CC6315}"/>
      </w:docPartPr>
      <w:docPartBody>
        <w:p w:rsidR="0045443D" w:rsidRDefault="003B0C26" w:rsidP="003B0C26">
          <w:pPr>
            <w:pStyle w:val="CED829A21CBF46A1A6202E8AD12A8279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D0F34EB1A46988F0F2D2799E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F79CF-CA0F-4335-84EB-9108D3F7FD02}"/>
      </w:docPartPr>
      <w:docPartBody>
        <w:p w:rsidR="0045443D" w:rsidRDefault="003B0C26" w:rsidP="003B0C26">
          <w:pPr>
            <w:pStyle w:val="D2CD0F34EB1A46988F0F2D2799E37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B686085B06449D8BA093AF8CF6A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E11F8-D3D3-4D5A-A2A4-FE291CFEF5B0}"/>
      </w:docPartPr>
      <w:docPartBody>
        <w:p w:rsidR="0045443D" w:rsidRDefault="003B0C26" w:rsidP="003B0C26">
          <w:pPr>
            <w:pStyle w:val="04B686085B06449D8BA093AF8CF6A9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093CAC24954E41BB45E06F6FA10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206ED-AF10-41C8-B841-4C02AC6010BD}"/>
      </w:docPartPr>
      <w:docPartBody>
        <w:p w:rsidR="0045443D" w:rsidRDefault="003B0C26" w:rsidP="003B0C26">
          <w:pPr>
            <w:pStyle w:val="AA093CAC24954E41BB45E06F6FA10973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3B527D55B4C2DA62053B62CA1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B971-A743-42B0-8A86-F3D55A9058EC}"/>
      </w:docPartPr>
      <w:docPartBody>
        <w:p w:rsidR="001D3023" w:rsidRDefault="00062B9E" w:rsidP="00062B9E">
          <w:pPr>
            <w:pStyle w:val="4BD3B527D55B4C2DA62053B62CA100B8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5DE5ED08B14781B14339BF825E1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D7BB9-D1E6-4B51-BC8D-2C4E4ADF4445}"/>
      </w:docPartPr>
      <w:docPartBody>
        <w:p w:rsidR="001D3023" w:rsidRDefault="00062B9E" w:rsidP="00062B9E">
          <w:pPr>
            <w:pStyle w:val="BE5DE5ED08B14781B14339BF825E139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36B8CFEF34796A051D011B993C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7B0E-1916-4C38-A79B-14B9070F1428}"/>
      </w:docPartPr>
      <w:docPartBody>
        <w:p w:rsidR="008C1C90" w:rsidRDefault="001D3023" w:rsidP="001D3023">
          <w:pPr>
            <w:pStyle w:val="29736B8CFEF34796A051D011B993CD7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CDA53D434649C2A97BF8AE78C9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0A04-D95D-4B7E-B1A0-BD021E8C462C}"/>
      </w:docPartPr>
      <w:docPartBody>
        <w:p w:rsidR="008C1C90" w:rsidRDefault="001D3023" w:rsidP="001D3023">
          <w:pPr>
            <w:pStyle w:val="0ECDA53D434649C2A97BF8AE78C96FD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7218BFB11494398BA0DF26DD8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00D8-E7DD-41F8-964A-C199538DBB5D}"/>
      </w:docPartPr>
      <w:docPartBody>
        <w:p w:rsidR="00376F56" w:rsidRDefault="00B81798" w:rsidP="00B81798">
          <w:pPr>
            <w:pStyle w:val="B837218BFB11494398BA0DF26DD80FFE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4936D2319B412EBA4BF5BE901F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D2221-B4E9-4C3C-AD89-83A290653E3A}"/>
      </w:docPartPr>
      <w:docPartBody>
        <w:p w:rsidR="00376F56" w:rsidRDefault="00B81798" w:rsidP="00B81798">
          <w:pPr>
            <w:pStyle w:val="294936D2319B412EBA4BF5BE901F141D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9E"/>
    <w:rsid w:val="00073078"/>
    <w:rsid w:val="001024F7"/>
    <w:rsid w:val="001051CE"/>
    <w:rsid w:val="00133336"/>
    <w:rsid w:val="001B484E"/>
    <w:rsid w:val="001D3023"/>
    <w:rsid w:val="001D6FE3"/>
    <w:rsid w:val="001F6C15"/>
    <w:rsid w:val="0027442B"/>
    <w:rsid w:val="002A6E8F"/>
    <w:rsid w:val="002B3B07"/>
    <w:rsid w:val="002B6532"/>
    <w:rsid w:val="002F6AA1"/>
    <w:rsid w:val="002F76E0"/>
    <w:rsid w:val="00331B45"/>
    <w:rsid w:val="00376F56"/>
    <w:rsid w:val="00377866"/>
    <w:rsid w:val="003841F5"/>
    <w:rsid w:val="003B0C26"/>
    <w:rsid w:val="003C12CB"/>
    <w:rsid w:val="003D1B0C"/>
    <w:rsid w:val="003E037C"/>
    <w:rsid w:val="00401EE8"/>
    <w:rsid w:val="00441283"/>
    <w:rsid w:val="0045443D"/>
    <w:rsid w:val="004966EF"/>
    <w:rsid w:val="005073E4"/>
    <w:rsid w:val="00507E0A"/>
    <w:rsid w:val="00591BD2"/>
    <w:rsid w:val="005E35BE"/>
    <w:rsid w:val="00604585"/>
    <w:rsid w:val="00781235"/>
    <w:rsid w:val="00784F9C"/>
    <w:rsid w:val="007F1293"/>
    <w:rsid w:val="0080614B"/>
    <w:rsid w:val="0089757A"/>
    <w:rsid w:val="008A720C"/>
    <w:rsid w:val="008C1C90"/>
    <w:rsid w:val="00916429"/>
    <w:rsid w:val="00920D69"/>
    <w:rsid w:val="00951F68"/>
    <w:rsid w:val="009A5EC5"/>
    <w:rsid w:val="009A66E6"/>
    <w:rsid w:val="009C4954"/>
    <w:rsid w:val="00A01C7A"/>
    <w:rsid w:val="00A103E8"/>
    <w:rsid w:val="00A10449"/>
    <w:rsid w:val="00A46F73"/>
    <w:rsid w:val="00AC48B9"/>
    <w:rsid w:val="00AC6779"/>
    <w:rsid w:val="00B06A1E"/>
    <w:rsid w:val="00B81798"/>
    <w:rsid w:val="00B95809"/>
    <w:rsid w:val="00BC5CB7"/>
    <w:rsid w:val="00BD662E"/>
    <w:rsid w:val="00BF27CE"/>
    <w:rsid w:val="00C03606"/>
    <w:rsid w:val="00CB7A61"/>
    <w:rsid w:val="00CB7A74"/>
    <w:rsid w:val="00CC7327"/>
    <w:rsid w:val="00CD6CA3"/>
    <w:rsid w:val="00D52343"/>
    <w:rsid w:val="00D537E2"/>
    <w:rsid w:val="00E276D0"/>
    <w:rsid w:val="00E30553"/>
    <w:rsid w:val="00E713AA"/>
    <w:rsid w:val="00F63059"/>
    <w:rsid w:val="00F635C5"/>
    <w:rsid w:val="00F64A28"/>
    <w:rsid w:val="00F97378"/>
    <w:rsid w:val="00FB5959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798"/>
    <w:rPr>
      <w:color w:val="808080"/>
    </w:rPr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5B147FA5CF72419594C905F3D763088F">
    <w:name w:val="5B147FA5CF72419594C905F3D763088F"/>
    <w:rsid w:val="003B0C26"/>
    <w:rPr>
      <w:lang w:val="en-NZ" w:eastAsia="en-NZ"/>
    </w:rPr>
  </w:style>
  <w:style w:type="paragraph" w:customStyle="1" w:styleId="1DA3BDDA71214ED1B1341A578BC65C50">
    <w:name w:val="1DA3BDDA71214ED1B1341A578BC65C50"/>
    <w:rsid w:val="003B0C26"/>
    <w:rPr>
      <w:lang w:val="en-NZ" w:eastAsia="en-NZ"/>
    </w:rPr>
  </w:style>
  <w:style w:type="paragraph" w:customStyle="1" w:styleId="FA32D21B3E14472F9A2E8CD6B9860926">
    <w:name w:val="FA32D21B3E14472F9A2E8CD6B9860926"/>
    <w:rsid w:val="003B0C26"/>
    <w:rPr>
      <w:lang w:val="en-NZ" w:eastAsia="en-NZ"/>
    </w:rPr>
  </w:style>
  <w:style w:type="paragraph" w:customStyle="1" w:styleId="A76BA1BA70FF4E1696BAE137967C2CEA">
    <w:name w:val="A76BA1BA70FF4E1696BAE137967C2CEA"/>
    <w:rsid w:val="003B0C26"/>
    <w:rPr>
      <w:lang w:val="en-NZ" w:eastAsia="en-NZ"/>
    </w:rPr>
  </w:style>
  <w:style w:type="paragraph" w:customStyle="1" w:styleId="3E52D6C3E869448592B9B7C28D02CB5C">
    <w:name w:val="3E52D6C3E869448592B9B7C28D02CB5C"/>
    <w:rsid w:val="003B0C26"/>
    <w:rPr>
      <w:lang w:val="en-NZ" w:eastAsia="en-NZ"/>
    </w:rPr>
  </w:style>
  <w:style w:type="paragraph" w:customStyle="1" w:styleId="68DFB4EADDDA49CCB3094092C6BB7B1E">
    <w:name w:val="68DFB4EADDDA49CCB3094092C6BB7B1E"/>
    <w:rsid w:val="003B0C26"/>
    <w:rPr>
      <w:lang w:val="en-NZ" w:eastAsia="en-NZ"/>
    </w:rPr>
  </w:style>
  <w:style w:type="paragraph" w:customStyle="1" w:styleId="622AB2C4296042ACBA8DB958E3F09739">
    <w:name w:val="622AB2C4296042ACBA8DB958E3F09739"/>
    <w:rsid w:val="003B0C26"/>
    <w:rPr>
      <w:lang w:val="en-NZ" w:eastAsia="en-NZ"/>
    </w:rPr>
  </w:style>
  <w:style w:type="paragraph" w:customStyle="1" w:styleId="2EBDA3440BC646BD87929BE65C42ABDA">
    <w:name w:val="2EBDA3440BC646BD87929BE65C42ABDA"/>
    <w:rsid w:val="003B0C26"/>
    <w:rPr>
      <w:lang w:val="en-NZ" w:eastAsia="en-NZ"/>
    </w:rPr>
  </w:style>
  <w:style w:type="paragraph" w:customStyle="1" w:styleId="A5E7582576F0489FBD8CD36800067B59">
    <w:name w:val="A5E7582576F0489FBD8CD36800067B59"/>
    <w:rsid w:val="003B0C26"/>
    <w:rPr>
      <w:lang w:val="en-NZ" w:eastAsia="en-NZ"/>
    </w:rPr>
  </w:style>
  <w:style w:type="paragraph" w:customStyle="1" w:styleId="DDB944E687F14832AB1EBE2205601A1D">
    <w:name w:val="DDB944E687F14832AB1EBE2205601A1D"/>
    <w:rsid w:val="003B0C26"/>
    <w:rPr>
      <w:lang w:val="en-NZ" w:eastAsia="en-NZ"/>
    </w:rPr>
  </w:style>
  <w:style w:type="paragraph" w:customStyle="1" w:styleId="304B5E464EAE4F0E9896E850CB4C2F6C">
    <w:name w:val="304B5E464EAE4F0E9896E850CB4C2F6C"/>
    <w:rsid w:val="003B0C26"/>
    <w:rPr>
      <w:lang w:val="en-NZ" w:eastAsia="en-NZ"/>
    </w:rPr>
  </w:style>
  <w:style w:type="paragraph" w:customStyle="1" w:styleId="3C0B1BE85044410C95FAAE21DAA9D4C1">
    <w:name w:val="3C0B1BE85044410C95FAAE21DAA9D4C1"/>
    <w:rsid w:val="003B0C26"/>
    <w:rPr>
      <w:lang w:val="en-NZ" w:eastAsia="en-NZ"/>
    </w:rPr>
  </w:style>
  <w:style w:type="paragraph" w:customStyle="1" w:styleId="6303ABD8FBF14B3DAF0E9D2D63935B0F">
    <w:name w:val="6303ABD8FBF14B3DAF0E9D2D63935B0F"/>
    <w:rsid w:val="003B0C26"/>
    <w:rPr>
      <w:lang w:val="en-NZ" w:eastAsia="en-NZ"/>
    </w:rPr>
  </w:style>
  <w:style w:type="paragraph" w:customStyle="1" w:styleId="B189F589F5874A2E93C119143983B55B">
    <w:name w:val="B189F589F5874A2E93C119143983B55B"/>
    <w:rsid w:val="003B0C26"/>
    <w:rPr>
      <w:lang w:val="en-NZ" w:eastAsia="en-NZ"/>
    </w:rPr>
  </w:style>
  <w:style w:type="paragraph" w:customStyle="1" w:styleId="CED829A21CBF46A1A6202E8AD12A8279">
    <w:name w:val="CED829A21CBF46A1A6202E8AD12A8279"/>
    <w:rsid w:val="003B0C26"/>
    <w:rPr>
      <w:lang w:val="en-NZ" w:eastAsia="en-NZ"/>
    </w:rPr>
  </w:style>
  <w:style w:type="paragraph" w:customStyle="1" w:styleId="D2CD0F34EB1A46988F0F2D2799E37CC0">
    <w:name w:val="D2CD0F34EB1A46988F0F2D2799E37CC0"/>
    <w:rsid w:val="003B0C26"/>
    <w:rPr>
      <w:lang w:val="en-NZ" w:eastAsia="en-NZ"/>
    </w:rPr>
  </w:style>
  <w:style w:type="paragraph" w:customStyle="1" w:styleId="04B686085B06449D8BA093AF8CF6A9C4">
    <w:name w:val="04B686085B06449D8BA093AF8CF6A9C4"/>
    <w:rsid w:val="003B0C26"/>
    <w:rPr>
      <w:lang w:val="en-NZ" w:eastAsia="en-NZ"/>
    </w:rPr>
  </w:style>
  <w:style w:type="paragraph" w:customStyle="1" w:styleId="3CE6915583804530A84083E190260B82">
    <w:name w:val="3CE6915583804530A84083E190260B82"/>
    <w:rsid w:val="003B0C26"/>
    <w:rPr>
      <w:lang w:val="en-NZ" w:eastAsia="en-NZ"/>
    </w:rPr>
  </w:style>
  <w:style w:type="paragraph" w:customStyle="1" w:styleId="AA093CAC24954E41BB45E06F6FA10973">
    <w:name w:val="AA093CAC24954E41BB45E06F6FA10973"/>
    <w:rsid w:val="003B0C26"/>
    <w:rPr>
      <w:lang w:val="en-NZ" w:eastAsia="en-NZ"/>
    </w:rPr>
  </w:style>
  <w:style w:type="paragraph" w:customStyle="1" w:styleId="4BD3B527D55B4C2DA62053B62CA100B8">
    <w:name w:val="4BD3B527D55B4C2DA62053B62CA100B8"/>
    <w:rsid w:val="00062B9E"/>
    <w:rPr>
      <w:lang w:val="en-NZ" w:eastAsia="en-NZ"/>
    </w:rPr>
  </w:style>
  <w:style w:type="paragraph" w:customStyle="1" w:styleId="BE5DE5ED08B14781B14339BF825E1394">
    <w:name w:val="BE5DE5ED08B14781B14339BF825E1394"/>
    <w:rsid w:val="00062B9E"/>
    <w:rPr>
      <w:lang w:val="en-NZ" w:eastAsia="en-NZ"/>
    </w:rPr>
  </w:style>
  <w:style w:type="paragraph" w:customStyle="1" w:styleId="96FA3C6855A94B3187CBB67D11BBC806">
    <w:name w:val="96FA3C6855A94B3187CBB67D11BBC806"/>
    <w:rsid w:val="001D3023"/>
    <w:rPr>
      <w:lang w:val="en-NZ" w:eastAsia="en-NZ"/>
    </w:rPr>
  </w:style>
  <w:style w:type="paragraph" w:customStyle="1" w:styleId="E04F8B3BAD214D44926E6D3EF359979E">
    <w:name w:val="E04F8B3BAD214D44926E6D3EF359979E"/>
    <w:rsid w:val="001D3023"/>
    <w:rPr>
      <w:lang w:val="en-NZ" w:eastAsia="en-NZ"/>
    </w:rPr>
  </w:style>
  <w:style w:type="paragraph" w:customStyle="1" w:styleId="29736B8CFEF34796A051D011B993CD70">
    <w:name w:val="29736B8CFEF34796A051D011B993CD70"/>
    <w:rsid w:val="001D3023"/>
    <w:rPr>
      <w:lang w:val="en-NZ" w:eastAsia="en-NZ"/>
    </w:rPr>
  </w:style>
  <w:style w:type="paragraph" w:customStyle="1" w:styleId="0ECDA53D434649C2A97BF8AE78C96FDB">
    <w:name w:val="0ECDA53D434649C2A97BF8AE78C96FDB"/>
    <w:rsid w:val="001D3023"/>
    <w:rPr>
      <w:lang w:val="en-NZ" w:eastAsia="en-NZ"/>
    </w:rPr>
  </w:style>
  <w:style w:type="paragraph" w:customStyle="1" w:styleId="2D32CAC01D1149A4BA8296C2389A58DC">
    <w:name w:val="2D32CAC01D1149A4BA8296C2389A58DC"/>
    <w:rsid w:val="008C1C90"/>
    <w:rPr>
      <w:lang w:val="en-NZ" w:eastAsia="en-NZ"/>
    </w:rPr>
  </w:style>
  <w:style w:type="paragraph" w:customStyle="1" w:styleId="9E05EAE8EE074260BCC216216201ACE5">
    <w:name w:val="9E05EAE8EE074260BCC216216201ACE5"/>
    <w:rsid w:val="00331B45"/>
    <w:rPr>
      <w:lang w:val="en-NZ" w:eastAsia="en-NZ"/>
    </w:rPr>
  </w:style>
  <w:style w:type="paragraph" w:customStyle="1" w:styleId="6C6ECCBF12A34A9EBC05C9D8BB068CB3">
    <w:name w:val="6C6ECCBF12A34A9EBC05C9D8BB068CB3"/>
    <w:rsid w:val="00331B45"/>
    <w:rPr>
      <w:lang w:val="en-NZ" w:eastAsia="en-NZ"/>
    </w:rPr>
  </w:style>
  <w:style w:type="paragraph" w:customStyle="1" w:styleId="E29A906A35B04CD0988DBF641211C963">
    <w:name w:val="E29A906A35B04CD0988DBF641211C963"/>
    <w:rsid w:val="00331B45"/>
    <w:rPr>
      <w:lang w:val="en-NZ" w:eastAsia="en-NZ"/>
    </w:rPr>
  </w:style>
  <w:style w:type="paragraph" w:customStyle="1" w:styleId="12FECCE46281468DA50DB65D2A3D5EE8">
    <w:name w:val="12FECCE46281468DA50DB65D2A3D5EE8"/>
    <w:rsid w:val="00331B45"/>
    <w:rPr>
      <w:lang w:val="en-NZ" w:eastAsia="en-NZ"/>
    </w:rPr>
  </w:style>
  <w:style w:type="paragraph" w:customStyle="1" w:styleId="E4A6DA2E1D3545159663101A06E6DA00">
    <w:name w:val="E4A6DA2E1D3545159663101A06E6DA00"/>
    <w:rsid w:val="00331B45"/>
    <w:rPr>
      <w:lang w:val="en-NZ" w:eastAsia="en-NZ"/>
    </w:rPr>
  </w:style>
  <w:style w:type="paragraph" w:customStyle="1" w:styleId="B12D7EFD9DAC4314A102CC84085969D4">
    <w:name w:val="B12D7EFD9DAC4314A102CC84085969D4"/>
    <w:rsid w:val="00331B45"/>
    <w:rPr>
      <w:lang w:val="en-NZ" w:eastAsia="en-NZ"/>
    </w:rPr>
  </w:style>
  <w:style w:type="paragraph" w:customStyle="1" w:styleId="F23B59F1C91B442F8CE6105A24CB05E0">
    <w:name w:val="F23B59F1C91B442F8CE6105A24CB05E0"/>
    <w:rsid w:val="00331B45"/>
    <w:rPr>
      <w:lang w:val="en-NZ" w:eastAsia="en-NZ"/>
    </w:rPr>
  </w:style>
  <w:style w:type="paragraph" w:customStyle="1" w:styleId="83CEB6559DB244EB9BC7F006348AED88">
    <w:name w:val="83CEB6559DB244EB9BC7F006348AED88"/>
    <w:rsid w:val="00331B45"/>
    <w:rPr>
      <w:lang w:val="en-NZ" w:eastAsia="en-NZ"/>
    </w:rPr>
  </w:style>
  <w:style w:type="paragraph" w:customStyle="1" w:styleId="271286C7436E4B3980EC845AC8E2DF91">
    <w:name w:val="271286C7436E4B3980EC845AC8E2DF91"/>
    <w:rsid w:val="00331B45"/>
    <w:rPr>
      <w:lang w:val="en-NZ" w:eastAsia="en-NZ"/>
    </w:rPr>
  </w:style>
  <w:style w:type="paragraph" w:customStyle="1" w:styleId="8B653DF60BE64E6D83709807A12259D7">
    <w:name w:val="8B653DF60BE64E6D83709807A12259D7"/>
    <w:rsid w:val="00331B45"/>
    <w:rPr>
      <w:lang w:val="en-NZ" w:eastAsia="en-NZ"/>
    </w:rPr>
  </w:style>
  <w:style w:type="paragraph" w:customStyle="1" w:styleId="23AC6F52498F4E28BE479FE52BB49D62">
    <w:name w:val="23AC6F52498F4E28BE479FE52BB49D62"/>
    <w:rsid w:val="00B81798"/>
    <w:rPr>
      <w:lang w:val="en-NZ" w:eastAsia="en-NZ"/>
    </w:rPr>
  </w:style>
  <w:style w:type="paragraph" w:customStyle="1" w:styleId="00692CB1DC1544AA9444CE1BB38C6387">
    <w:name w:val="00692CB1DC1544AA9444CE1BB38C6387"/>
    <w:rsid w:val="00B81798"/>
    <w:rPr>
      <w:lang w:val="en-NZ" w:eastAsia="en-NZ"/>
    </w:rPr>
  </w:style>
  <w:style w:type="paragraph" w:customStyle="1" w:styleId="68B60C5E40D64550AD83BBE06DA5795F">
    <w:name w:val="68B60C5E40D64550AD83BBE06DA5795F"/>
    <w:rsid w:val="00B81798"/>
    <w:rPr>
      <w:lang w:val="en-NZ" w:eastAsia="en-NZ"/>
    </w:rPr>
  </w:style>
  <w:style w:type="paragraph" w:customStyle="1" w:styleId="B837218BFB11494398BA0DF26DD80FFE">
    <w:name w:val="B837218BFB11494398BA0DF26DD80FFE"/>
    <w:rsid w:val="00B81798"/>
    <w:rPr>
      <w:lang w:val="en-NZ" w:eastAsia="en-NZ"/>
    </w:rPr>
  </w:style>
  <w:style w:type="paragraph" w:customStyle="1" w:styleId="1C3FA0D7318F44FB8F82C6504C03C91F">
    <w:name w:val="1C3FA0D7318F44FB8F82C6504C03C91F"/>
    <w:rsid w:val="00B81798"/>
    <w:rPr>
      <w:lang w:val="en-NZ" w:eastAsia="en-NZ"/>
    </w:rPr>
  </w:style>
  <w:style w:type="paragraph" w:customStyle="1" w:styleId="294936D2319B412EBA4BF5BE901F141D">
    <w:name w:val="294936D2319B412EBA4BF5BE901F141D"/>
    <w:rsid w:val="00B81798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142A6C24F9C47A6F5A80770BDB0D0" ma:contentTypeVersion="13" ma:contentTypeDescription="Create a new document." ma:contentTypeScope="" ma:versionID="547ff3a812ff50137db952aff4836ce2">
  <xsd:schema xmlns:xsd="http://www.w3.org/2001/XMLSchema" xmlns:xs="http://www.w3.org/2001/XMLSchema" xmlns:p="http://schemas.microsoft.com/office/2006/metadata/properties" xmlns:ns2="e923b4b3-0cf1-4150-9ee7-acd4e1811e1c" xmlns:ns3="e48ce0ee-e2a8-48fd-b00e-4383a8092148" targetNamespace="http://schemas.microsoft.com/office/2006/metadata/properties" ma:root="true" ma:fieldsID="380bfe7ac4c3ca465e5ef31d3f6505f4" ns2:_="" ns3:_="">
    <xsd:import namespace="e923b4b3-0cf1-4150-9ee7-acd4e1811e1c"/>
    <xsd:import namespace="e48ce0ee-e2a8-48fd-b00e-4383a8092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b4b3-0cf1-4150-9ee7-acd4e1811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ce0ee-e2a8-48fd-b00e-4383a80921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I n v o i c e 1 / 6 0 0 5 6 / " >  
     < H e a d e r >  
         < A m o u n t S u b j e c t T o S a l e s T a x L b l > A m o u n t S u b j e c t T o S a l e s T a x L b l < / A m o u n t S u b j e c t T o S a l e s T a x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> C u r r e n c y < / C u r r e n c y >  
         < C u r r e n c y _ L b l > C u r r e n c y _ L b l < / C u r r e n c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_ H e a d e r > W o r k D e s c r i p t i o n _ H e a d e r < / W o r k D e s c r i p t i o n _ H e a d e r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J o b W o r k D e s c r i p t i o n > J o b W o r k D e s c r i p t i o n < / J o b W o r k D e s c r i p t i o n >  
             < J o b W o r k D e s c r i p t i o n L b l > J o b W o r k D e s c r i p t i o n L b l < / J o b W o r k D e s c r i p t i o n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B9D74-A297-40A7-9399-6C59E5194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3b4b3-0cf1-4150-9ee7-acd4e1811e1c"/>
    <ds:schemaRef ds:uri="e48ce0ee-e2a8-48fd-b00e-4383a8092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92673D-AEC8-43B7-86C2-D01B555F0E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F1EC15-DEC7-47D6-A1C2-58070D61B9FB}">
  <ds:schemaRefs>
    <ds:schemaRef ds:uri="urn:microsoft-dynamics-nav/reports/Standard_Sales_Invoice1/60056/"/>
  </ds:schemaRefs>
</ds:datastoreItem>
</file>

<file path=customXml/itemProps5.xml><?xml version="1.0" encoding="utf-8"?>
<ds:datastoreItem xmlns:ds="http://schemas.openxmlformats.org/officeDocument/2006/customXml" ds:itemID="{D7142D00-164E-465B-B336-5FA7D5984D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2021-09-13T23:45:00Z</dcterms:created>
  <dcterms:modified xsi:type="dcterms:W3CDTF">2021-10-06T12:33:00Z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0x010100B12142A6C24F9C47A6F5A80770BDB0D0</vt:lpwstr>
  </property>
</Properties>
</file>